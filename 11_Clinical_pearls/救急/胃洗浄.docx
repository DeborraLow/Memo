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F3" w:rsidRPr="00D91804" w:rsidRDefault="00D91804" w:rsidP="001A2ED3">
      <w:pPr>
        <w:rPr>
          <w:rFonts w:hAnsi="Helvetica" w:cs="Helvetica" w:hint="eastAsia"/>
          <w:kern w:val="0"/>
        </w:rPr>
      </w:pPr>
      <w:r w:rsidRPr="00D91804">
        <w:rPr>
          <w:rFonts w:hAnsi="Helvetica" w:cs="Helvetica" w:hint="eastAsia"/>
          <w:kern w:val="0"/>
        </w:rPr>
        <w:t>呼吸抑制がきていても胃洗浄の適応ではありません</w:t>
      </w:r>
    </w:p>
    <w:p w:rsidR="00D91804" w:rsidRPr="00D91804" w:rsidRDefault="00D91804" w:rsidP="001A2ED3">
      <w:pPr>
        <w:rPr>
          <w:rFonts w:hAnsi="Helvetica" w:cs="Helvetica" w:hint="eastAsia"/>
          <w:kern w:val="0"/>
        </w:rPr>
      </w:pPr>
      <w:r w:rsidRPr="00D91804">
        <w:rPr>
          <w:rFonts w:hAnsi="Helvetica" w:cs="Helvetica" w:hint="eastAsia"/>
          <w:kern w:val="0"/>
        </w:rPr>
        <w:t>現在、小児、成人を問わず胃洗浄は、いくら摂取後すぐにきてもほとんどの場合、適応がありません</w:t>
      </w:r>
    </w:p>
    <w:p w:rsidR="00D91804" w:rsidRPr="00D91804" w:rsidRDefault="00D91804" w:rsidP="001A2ED3">
      <w:pPr>
        <w:rPr>
          <w:rFonts w:hAnsi="Helvetica" w:cs="Helvetica" w:hint="eastAsia"/>
          <w:kern w:val="0"/>
        </w:rPr>
      </w:pPr>
      <w:r w:rsidRPr="00D91804">
        <w:rPr>
          <w:rFonts w:hAnsi="Helvetica" w:cs="Helvetica" w:hint="eastAsia"/>
          <w:kern w:val="0"/>
        </w:rPr>
        <w:t>誤嚥のリスクが大きいわりに、これまでの臨床研究でbenefitが示されていないからです</w:t>
      </w:r>
    </w:p>
    <w:p w:rsidR="00D91804" w:rsidRPr="00D91804" w:rsidRDefault="00D91804" w:rsidP="001A2ED3">
      <w:pPr>
        <w:rPr>
          <w:rFonts w:hint="eastAsia"/>
        </w:rPr>
      </w:pPr>
      <w:r w:rsidRPr="00D91804">
        <w:rPr>
          <w:rFonts w:hint="eastAsia"/>
        </w:rPr>
        <w:t>アメリカでは小児の誤嚥の治</w:t>
      </w:r>
      <w:bookmarkStart w:id="0" w:name="_GoBack"/>
      <w:bookmarkEnd w:id="0"/>
      <w:r w:rsidRPr="00D91804">
        <w:rPr>
          <w:rFonts w:hint="eastAsia"/>
        </w:rPr>
        <w:t>療のためにトコンシロップが出回っていましたが、やはり誤嚥のリスクから使われなくなりました</w:t>
      </w:r>
    </w:p>
    <w:sectPr w:rsidR="00D91804" w:rsidRPr="00D91804" w:rsidSect="00895398">
      <w:pgSz w:w="12240" w:h="15840"/>
      <w:pgMar w:top="851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B6070AE"/>
    <w:multiLevelType w:val="hybridMultilevel"/>
    <w:tmpl w:val="35C2AA14"/>
    <w:lvl w:ilvl="0" w:tplc="B846F5E2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04"/>
    <w:rsid w:val="000026D8"/>
    <w:rsid w:val="00030AD1"/>
    <w:rsid w:val="00084CF9"/>
    <w:rsid w:val="00184402"/>
    <w:rsid w:val="001A2ED3"/>
    <w:rsid w:val="001D1725"/>
    <w:rsid w:val="001D1D3F"/>
    <w:rsid w:val="00217520"/>
    <w:rsid w:val="002464B4"/>
    <w:rsid w:val="00283FD9"/>
    <w:rsid w:val="00290BA4"/>
    <w:rsid w:val="00361130"/>
    <w:rsid w:val="003F6AF3"/>
    <w:rsid w:val="00416FA6"/>
    <w:rsid w:val="00560040"/>
    <w:rsid w:val="005C0F57"/>
    <w:rsid w:val="00605AA2"/>
    <w:rsid w:val="006B5513"/>
    <w:rsid w:val="007B36F1"/>
    <w:rsid w:val="008813CE"/>
    <w:rsid w:val="00895398"/>
    <w:rsid w:val="0092392D"/>
    <w:rsid w:val="00927F9F"/>
    <w:rsid w:val="009F0A7E"/>
    <w:rsid w:val="00B30E7C"/>
    <w:rsid w:val="00BA5270"/>
    <w:rsid w:val="00C464DA"/>
    <w:rsid w:val="00C62029"/>
    <w:rsid w:val="00C65FB3"/>
    <w:rsid w:val="00C77A7F"/>
    <w:rsid w:val="00CA30E9"/>
    <w:rsid w:val="00CF1423"/>
    <w:rsid w:val="00D0466E"/>
    <w:rsid w:val="00D543F3"/>
    <w:rsid w:val="00D80F37"/>
    <w:rsid w:val="00D82F67"/>
    <w:rsid w:val="00D91804"/>
    <w:rsid w:val="00E10F8B"/>
    <w:rsid w:val="00EB3E9A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yohei:Library:Application%20Support:Microsoft:Office:&#12518;&#12540;&#12469;&#12441;&#12540;%20&#12486;&#12531;&#12501;&#12442;&#12524;&#12540;&#12488;:&#20491;&#20154;&#29992;&#12486;&#12531;&#12501;&#12442;&#12524;&#12540;&#12488;:Ryohei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Ryohei.dotx</Template>
  <TotalTime>1</TotalTime>
  <Pages>1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柴田 涼平</dc:creator>
  <cp:keywords/>
  <cp:lastModifiedBy>柴田 涼平</cp:lastModifiedBy>
  <cp:revision>1</cp:revision>
  <dcterms:created xsi:type="dcterms:W3CDTF">2012-04-22T23:20:00Z</dcterms:created>
  <dcterms:modified xsi:type="dcterms:W3CDTF">2012-04-22T23:22:00Z</dcterms:modified>
</cp:coreProperties>
</file>