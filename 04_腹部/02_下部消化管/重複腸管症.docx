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ACF8FB" w14:textId="77777777" w:rsidR="003F6AF3" w:rsidRDefault="009D7848" w:rsidP="001A2ED3">
      <w:r>
        <w:rPr>
          <w:rFonts w:hint="eastAsia"/>
        </w:rPr>
        <w:t>【胃重複症の</w:t>
      </w:r>
      <w:r>
        <w:t>1</w:t>
      </w:r>
      <w:r>
        <w:rPr>
          <w:rFonts w:hint="eastAsia"/>
        </w:rPr>
        <w:t>症例</w:t>
      </w:r>
      <w:r>
        <w:t>/</w:t>
      </w:r>
      <w:r>
        <w:rPr>
          <w:rFonts w:hint="eastAsia"/>
        </w:rPr>
        <w:t>久留米大】</w:t>
      </w:r>
    </w:p>
    <w:p w14:paraId="6AD896ED" w14:textId="77777777" w:rsidR="009D7848" w:rsidRDefault="009D7848" w:rsidP="001A2ED3">
      <w:r>
        <w:t>2</w:t>
      </w:r>
      <w:r>
        <w:rPr>
          <w:rFonts w:hint="eastAsia"/>
        </w:rPr>
        <w:t>歳までに</w:t>
      </w:r>
      <w:r>
        <w:t>60%</w:t>
      </w:r>
      <w:r>
        <w:rPr>
          <w:rFonts w:hint="eastAsia"/>
        </w:rPr>
        <w:t>が発症する</w:t>
      </w:r>
    </w:p>
    <w:p w14:paraId="1222ED36" w14:textId="77777777" w:rsidR="009D7848" w:rsidRDefault="009D7848" w:rsidP="001A2ED3">
      <w:r>
        <w:rPr>
          <w:rFonts w:hint="eastAsia"/>
        </w:rPr>
        <w:t>精査はなし</w:t>
      </w:r>
    </w:p>
    <w:p w14:paraId="60F2EA16" w14:textId="77777777" w:rsidR="009D7848" w:rsidRDefault="009D7848" w:rsidP="001A2ED3">
      <w:r>
        <w:rPr>
          <w:rFonts w:hint="eastAsia"/>
        </w:rPr>
        <w:t>小腸重複症が</w:t>
      </w:r>
      <w:r>
        <w:t>35-53%</w:t>
      </w:r>
      <w:r>
        <w:rPr>
          <w:rFonts w:hint="eastAsia"/>
        </w:rPr>
        <w:t>を占めて最も多い</w:t>
      </w:r>
    </w:p>
    <w:p w14:paraId="620B340B" w14:textId="77777777" w:rsidR="009D7848" w:rsidRDefault="009D7848" w:rsidP="001A2ED3">
      <w:r>
        <w:rPr>
          <w:rFonts w:hint="eastAsia"/>
        </w:rPr>
        <w:t>胃重複症は</w:t>
      </w:r>
      <w:r>
        <w:t>3-8%</w:t>
      </w:r>
    </w:p>
    <w:p w14:paraId="62D872F8" w14:textId="77777777" w:rsidR="009D7848" w:rsidRDefault="009D7848" w:rsidP="001A2ED3">
      <w:r>
        <w:rPr>
          <w:rFonts w:hint="eastAsia"/>
        </w:rPr>
        <w:t>重複腸管の粘膜は近接した臓器と同じことが多い</w:t>
      </w:r>
    </w:p>
    <w:p w14:paraId="24BF804B" w14:textId="77777777" w:rsidR="009D7848" w:rsidRDefault="009D7848" w:rsidP="001A2ED3">
      <w:r>
        <w:rPr>
          <w:rFonts w:hint="eastAsia"/>
        </w:rPr>
        <w:t>呼吸器や離れた腸管の粘膜を有することがある</w:t>
      </w:r>
    </w:p>
    <w:p w14:paraId="61A97BCF" w14:textId="77777777" w:rsidR="009D7848" w:rsidRDefault="009D7848" w:rsidP="001A2ED3"/>
    <w:p w14:paraId="3DFFA7BD" w14:textId="77777777" w:rsidR="009D7848" w:rsidRDefault="009D7848" w:rsidP="009D7848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重複腸管の定義</w:t>
      </w:r>
    </w:p>
    <w:p w14:paraId="13D2DAF3" w14:textId="77777777" w:rsidR="009D7848" w:rsidRDefault="009D7848" w:rsidP="009D7848">
      <w:r>
        <w:rPr>
          <w:rFonts w:hint="eastAsia"/>
        </w:rPr>
        <w:t>平滑筋に覆われていること</w:t>
      </w:r>
    </w:p>
    <w:p w14:paraId="1B26553A" w14:textId="77777777" w:rsidR="009D7848" w:rsidRDefault="009D7848" w:rsidP="009D7848">
      <w:r>
        <w:rPr>
          <w:rFonts w:hint="eastAsia"/>
        </w:rPr>
        <w:t>内面に消化管粘膜を有すること</w:t>
      </w:r>
    </w:p>
    <w:p w14:paraId="28A04759" w14:textId="77777777" w:rsidR="009D7848" w:rsidRDefault="009D7848" w:rsidP="009D7848">
      <w:r>
        <w:rPr>
          <w:rFonts w:hint="eastAsia"/>
        </w:rPr>
        <w:t>消化管のある部分に密着して存在すること</w:t>
      </w:r>
    </w:p>
    <w:p w14:paraId="27DDDA6E" w14:textId="77777777" w:rsidR="009D7848" w:rsidRDefault="009D7848" w:rsidP="009D7848"/>
    <w:p w14:paraId="0511712D" w14:textId="77777777" w:rsidR="009D7848" w:rsidRDefault="00AC4A70" w:rsidP="009D7848">
      <w:pPr>
        <w:rPr>
          <w:rFonts w:hint="eastAsia"/>
        </w:rPr>
      </w:pPr>
      <w:r>
        <w:rPr>
          <w:rFonts w:hint="eastAsia"/>
        </w:rPr>
        <w:t>【膵との交通により膵炎を繰り返した胃腸複症の</w:t>
      </w:r>
      <w:r>
        <w:t>1</w:t>
      </w:r>
      <w:r>
        <w:rPr>
          <w:rFonts w:hint="eastAsia"/>
        </w:rPr>
        <w:t>例</w:t>
      </w:r>
      <w:r>
        <w:t>/</w:t>
      </w:r>
      <w:r>
        <w:rPr>
          <w:rFonts w:hint="eastAsia"/>
        </w:rPr>
        <w:t>天理よろづ】</w:t>
      </w:r>
    </w:p>
    <w:p w14:paraId="092F7C34" w14:textId="77777777" w:rsidR="00AC4A70" w:rsidRDefault="00AC4A70" w:rsidP="00AC4A70">
      <w:pPr>
        <w:pStyle w:val="a4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発生部位</w:t>
      </w:r>
    </w:p>
    <w:p w14:paraId="7DBC9AD9" w14:textId="77777777" w:rsidR="00AC4A70" w:rsidRDefault="00AC4A70" w:rsidP="00AC4A70">
      <w:r>
        <w:rPr>
          <w:rFonts w:hint="eastAsia"/>
        </w:rPr>
        <w:t>回盲部：</w:t>
      </w:r>
      <w:r>
        <w:t>30.8%</w:t>
      </w:r>
      <w:r>
        <w:rPr>
          <w:rFonts w:hint="eastAsia"/>
        </w:rPr>
        <w:t>、大腸</w:t>
      </w:r>
      <w:r>
        <w:t xml:space="preserve"> 22.8%</w:t>
      </w:r>
      <w:r>
        <w:rPr>
          <w:rFonts w:hint="eastAsia"/>
        </w:rPr>
        <w:t>、小腸</w:t>
      </w:r>
      <w:r>
        <w:t xml:space="preserve"> 18.3%</w:t>
      </w:r>
      <w:r>
        <w:rPr>
          <w:rFonts w:hint="eastAsia"/>
        </w:rPr>
        <w:t>、食道</w:t>
      </w:r>
      <w:r>
        <w:t xml:space="preserve"> 10%</w:t>
      </w:r>
      <w:r>
        <w:rPr>
          <w:rFonts w:hint="eastAsia"/>
        </w:rPr>
        <w:t>、胃</w:t>
      </w:r>
      <w:r>
        <w:t xml:space="preserve"> 6.6%</w:t>
      </w:r>
    </w:p>
    <w:p w14:paraId="478D6D5E" w14:textId="77777777" w:rsidR="00AC4A70" w:rsidRDefault="00AC4A70" w:rsidP="00AC4A70">
      <w:pPr>
        <w:pStyle w:val="a4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重複胃の発生部位</w:t>
      </w:r>
    </w:p>
    <w:p w14:paraId="17A996C7" w14:textId="77777777" w:rsidR="00AC4A70" w:rsidRDefault="00AC4A70" w:rsidP="00AC4A70">
      <w:r>
        <w:rPr>
          <w:rFonts w:hint="eastAsia"/>
        </w:rPr>
        <w:t>幽門部大彎：</w:t>
      </w:r>
      <w:r>
        <w:t>27.8%</w:t>
      </w:r>
      <w:r>
        <w:rPr>
          <w:rFonts w:hint="eastAsia"/>
        </w:rPr>
        <w:t>、体部大彎：</w:t>
      </w:r>
      <w:r>
        <w:t>13.9%</w:t>
      </w:r>
      <w:r>
        <w:rPr>
          <w:rFonts w:hint="eastAsia"/>
        </w:rPr>
        <w:t>、前庭部大弯：</w:t>
      </w:r>
      <w:r>
        <w:t>11.1%</w:t>
      </w:r>
    </w:p>
    <w:p w14:paraId="600A0BC9" w14:textId="77777777" w:rsidR="00AC4A70" w:rsidRDefault="00AC4A70" w:rsidP="00AC4A70">
      <w:pPr>
        <w:rPr>
          <w:rFonts w:hint="eastAsia"/>
        </w:rPr>
      </w:pPr>
    </w:p>
    <w:p w14:paraId="7C730066" w14:textId="77777777" w:rsidR="00AC4A70" w:rsidRDefault="00AC4A70" w:rsidP="00AC4A70">
      <w:r>
        <w:t>20</w:t>
      </w:r>
      <w:r>
        <w:rPr>
          <w:rFonts w:hint="eastAsia"/>
        </w:rPr>
        <w:t>歳以下で発症するのが</w:t>
      </w:r>
      <w:r>
        <w:t>70%</w:t>
      </w:r>
    </w:p>
    <w:p w14:paraId="62E335D9" w14:textId="77777777" w:rsidR="00AC4A70" w:rsidRDefault="00AC4A70" w:rsidP="00AC4A70">
      <w:pPr>
        <w:rPr>
          <w:rFonts w:hint="eastAsia"/>
        </w:rPr>
      </w:pPr>
      <w:r>
        <w:rPr>
          <w:rFonts w:hint="eastAsia"/>
        </w:rPr>
        <w:t>膵炎を合併する</w:t>
      </w:r>
    </w:p>
    <w:p w14:paraId="4195BC25" w14:textId="77777777" w:rsidR="00AC4A70" w:rsidRDefault="00AC4A70" w:rsidP="00AC4A70">
      <w:pPr>
        <w:ind w:leftChars="590" w:left="1416"/>
        <w:rPr>
          <w:rFonts w:hint="eastAsia"/>
        </w:rPr>
      </w:pPr>
      <w:r>
        <w:rPr>
          <w:rFonts w:hint="eastAsia"/>
        </w:rPr>
        <w:t>重複胃内に異所性膵組織を伴ったもの</w:t>
      </w:r>
    </w:p>
    <w:p w14:paraId="285FAA04" w14:textId="77777777" w:rsidR="00AC4A70" w:rsidRDefault="00AC4A70" w:rsidP="00AC4A70">
      <w:pPr>
        <w:ind w:leftChars="590" w:left="1416"/>
        <w:rPr>
          <w:rFonts w:hint="eastAsia"/>
        </w:rPr>
      </w:pPr>
      <w:r>
        <w:rPr>
          <w:rFonts w:hint="eastAsia"/>
        </w:rPr>
        <w:t>重複胃に膵管が直接交通を持ったもの</w:t>
      </w:r>
    </w:p>
    <w:p w14:paraId="790A155F" w14:textId="77777777" w:rsidR="00AC4A70" w:rsidRDefault="00AC4A70" w:rsidP="00AC4A70">
      <w:pPr>
        <w:rPr>
          <w:rFonts w:hint="eastAsia"/>
        </w:rPr>
      </w:pPr>
      <w:r>
        <w:rPr>
          <w:rFonts w:hint="eastAsia"/>
        </w:rPr>
        <w:t>診断までに平均</w:t>
      </w:r>
      <w:r>
        <w:t>2</w:t>
      </w:r>
      <w:r>
        <w:rPr>
          <w:rFonts w:hint="eastAsia"/>
        </w:rPr>
        <w:t>回の手術が行われている</w:t>
      </w:r>
    </w:p>
    <w:p w14:paraId="12E2C704" w14:textId="77777777" w:rsidR="00AC4A70" w:rsidRDefault="00AC4A70" w:rsidP="00AC4A70">
      <w:pPr>
        <w:rPr>
          <w:rFonts w:hint="eastAsia"/>
        </w:rPr>
      </w:pPr>
      <w:r>
        <w:rPr>
          <w:rFonts w:hint="eastAsia"/>
        </w:rPr>
        <w:t>術前診断はかなり難しい</w:t>
      </w:r>
    </w:p>
    <w:p w14:paraId="20F98E57" w14:textId="77777777" w:rsidR="00AC4A70" w:rsidRDefault="00AC4A70" w:rsidP="00AC4A70">
      <w:pPr>
        <w:rPr>
          <w:rFonts w:hint="eastAsia"/>
        </w:rPr>
      </w:pPr>
      <w:r>
        <w:t xml:space="preserve">99mTc </w:t>
      </w:r>
      <w:r>
        <w:rPr>
          <w:rFonts w:hint="eastAsia"/>
        </w:rPr>
        <w:t>シンチグラフィーは異所性胃粘膜の検出率が</w:t>
      </w:r>
      <w:r>
        <w:t>85%</w:t>
      </w:r>
      <w:r>
        <w:rPr>
          <w:rFonts w:hint="eastAsia"/>
        </w:rPr>
        <w:t>と効率</w:t>
      </w:r>
    </w:p>
    <w:p w14:paraId="217B5F84" w14:textId="77777777" w:rsidR="00A23BE9" w:rsidRDefault="00A23BE9" w:rsidP="00AC4A70">
      <w:pPr>
        <w:rPr>
          <w:rFonts w:hint="eastAsia"/>
        </w:rPr>
      </w:pPr>
    </w:p>
    <w:p w14:paraId="150C0EC4" w14:textId="79729226" w:rsidR="00A23BE9" w:rsidRDefault="00A23BE9" w:rsidP="00AC4A70">
      <w:pPr>
        <w:rPr>
          <w:rFonts w:hint="eastAsia"/>
        </w:rPr>
      </w:pPr>
      <w:r>
        <w:rPr>
          <w:rFonts w:hint="eastAsia"/>
        </w:rPr>
        <w:t>【慢性膵炎を合併した胃重複症】</w:t>
      </w:r>
    </w:p>
    <w:p w14:paraId="3B5DAD52" w14:textId="4D08B36D" w:rsidR="00A23BE9" w:rsidRDefault="00A23BE9" w:rsidP="00A23BE9">
      <w:pPr>
        <w:rPr>
          <w:rFonts w:hint="eastAsia"/>
        </w:rPr>
      </w:pPr>
      <w:r>
        <w:rPr>
          <w:rFonts w:hint="eastAsia"/>
        </w:rPr>
        <w:t>仮性膵嚢胞との鑑別が困難な場合もある</w:t>
      </w:r>
    </w:p>
    <w:p w14:paraId="61D8450C" w14:textId="3519287E" w:rsidR="00A23BE9" w:rsidRDefault="00A23BE9" w:rsidP="00A23BE9">
      <w:pPr>
        <w:rPr>
          <w:rFonts w:hint="eastAsia"/>
        </w:rPr>
      </w:pPr>
      <w:r>
        <w:rPr>
          <w:rFonts w:hint="eastAsia"/>
        </w:rPr>
        <w:t>超音波などで腸管の三層構造などを同定する</w:t>
      </w:r>
    </w:p>
    <w:p w14:paraId="213330CF" w14:textId="53BA2678" w:rsidR="00A23BE9" w:rsidRDefault="00A23BE9" w:rsidP="00A23BE9">
      <w:pPr>
        <w:rPr>
          <w:rFonts w:hint="eastAsia"/>
        </w:rPr>
      </w:pPr>
      <w:r>
        <w:rPr>
          <w:rFonts w:hint="eastAsia"/>
        </w:rPr>
        <w:t>胃腸複症</w:t>
      </w:r>
      <w:r>
        <w:t>70</w:t>
      </w:r>
      <w:r>
        <w:rPr>
          <w:rFonts w:hint="eastAsia"/>
        </w:rPr>
        <w:t>例の本邦報告例で</w:t>
      </w:r>
      <w:r>
        <w:t>2</w:t>
      </w:r>
      <w:r>
        <w:rPr>
          <w:rFonts w:hint="eastAsia"/>
        </w:rPr>
        <w:t>例が癌化</w:t>
      </w:r>
      <w:bookmarkStart w:id="0" w:name="_GoBack"/>
      <w:bookmarkEnd w:id="0"/>
    </w:p>
    <w:p w14:paraId="0787D846" w14:textId="77777777" w:rsidR="00A23BE9" w:rsidRPr="001A2ED3" w:rsidRDefault="00A23BE9" w:rsidP="00A23BE9">
      <w:pPr>
        <w:rPr>
          <w:rFonts w:hint="eastAsia"/>
        </w:rPr>
      </w:pPr>
    </w:p>
    <w:sectPr w:rsidR="00A23BE9" w:rsidRPr="001A2ED3" w:rsidSect="00895398">
      <w:pgSz w:w="12240" w:h="15840"/>
      <w:pgMar w:top="851" w:right="567" w:bottom="567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Osaka">
    <w:panose1 w:val="020B0600000000000000"/>
    <w:charset w:val="4E"/>
    <w:family w:val="auto"/>
    <w:pitch w:val="variable"/>
    <w:sig w:usb0="00000001" w:usb1="08070000" w:usb2="00000010" w:usb3="00000000" w:csb0="00020000" w:csb1="00000000"/>
  </w:font>
  <w:font w:name="ヒラギノ角ゴ ProN W3">
    <w:panose1 w:val="020B0300000000000000"/>
    <w:charset w:val="4E"/>
    <w:family w:val="auto"/>
    <w:pitch w:val="variable"/>
    <w:sig w:usb0="00000001" w:usb1="08070000" w:usb2="00000010" w:usb3="00000000" w:csb0="00020000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5856B9D"/>
    <w:multiLevelType w:val="hybridMultilevel"/>
    <w:tmpl w:val="2DD4A304"/>
    <w:lvl w:ilvl="0" w:tplc="BE82BDBE">
      <w:start w:val="14"/>
      <w:numFmt w:val="bullet"/>
      <w:suff w:val="space"/>
      <w:lvlText w:val="・"/>
      <w:lvlJc w:val="left"/>
      <w:pPr>
        <w:ind w:left="240" w:hanging="240"/>
      </w:pPr>
      <w:rPr>
        <w:rFonts w:ascii="Osaka" w:eastAsia="Osaka" w:hAnsi="Osaka" w:hint="eastAsia"/>
      </w:rPr>
    </w:lvl>
    <w:lvl w:ilvl="1" w:tplc="000B0409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00D0409" w:tentative="1">
      <w:start w:val="1"/>
      <w:numFmt w:val="bullet"/>
      <w:lvlText w:val="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00B0409" w:tentative="1">
      <w:start w:val="1"/>
      <w:numFmt w:val="bullet"/>
      <w:lvlText w:val="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00D0409" w:tentative="1">
      <w:start w:val="1"/>
      <w:numFmt w:val="bullet"/>
      <w:lvlText w:val="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00B0409" w:tentative="1">
      <w:start w:val="1"/>
      <w:numFmt w:val="bullet"/>
      <w:lvlText w:val="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00D0409" w:tentative="1">
      <w:start w:val="1"/>
      <w:numFmt w:val="bullet"/>
      <w:lvlText w:val="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11B21FD4"/>
    <w:multiLevelType w:val="hybridMultilevel"/>
    <w:tmpl w:val="A300B3B2"/>
    <w:lvl w:ilvl="0" w:tplc="8C6EBB8C">
      <w:start w:val="10"/>
      <w:numFmt w:val="bullet"/>
      <w:lvlText w:val="・"/>
      <w:lvlJc w:val="left"/>
      <w:pPr>
        <w:ind w:left="360" w:hanging="360"/>
      </w:pPr>
      <w:rPr>
        <w:rFonts w:ascii="ヒラギノ角ゴ ProN W3" w:eastAsia="ヒラギノ角ゴ ProN W3" w:hAnsi="ヒラギノ角ゴ ProN W3" w:cs="ヒラギノ角ゴ ProN W3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33017A8"/>
    <w:multiLevelType w:val="hybridMultilevel"/>
    <w:tmpl w:val="3C668500"/>
    <w:lvl w:ilvl="0" w:tplc="A62EA52C">
      <w:start w:val="10"/>
      <w:numFmt w:val="bullet"/>
      <w:lvlText w:val="・"/>
      <w:lvlJc w:val="left"/>
      <w:pPr>
        <w:ind w:left="360" w:hanging="360"/>
      </w:pPr>
      <w:rPr>
        <w:rFonts w:ascii="ヒラギノ角ゴ ProN W3" w:eastAsia="ヒラギノ角ゴ ProN W3" w:hAnsi="ヒラギノ角ゴ ProN W3" w:cs="ヒラギノ角ゴ ProN W3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B881819"/>
    <w:multiLevelType w:val="hybridMultilevel"/>
    <w:tmpl w:val="9C667458"/>
    <w:lvl w:ilvl="0" w:tplc="A356975E">
      <w:start w:val="10"/>
      <w:numFmt w:val="bullet"/>
      <w:lvlText w:val="・"/>
      <w:lvlJc w:val="left"/>
      <w:pPr>
        <w:ind w:left="360" w:hanging="360"/>
      </w:pPr>
      <w:rPr>
        <w:rFonts w:ascii="ヒラギノ角ゴ ProN W3" w:eastAsia="ヒラギノ角ゴ ProN W3" w:hAnsi="ヒラギノ角ゴ ProN W3" w:cs="ヒラギノ角ゴ ProN W3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2074E87"/>
    <w:multiLevelType w:val="hybridMultilevel"/>
    <w:tmpl w:val="060C3F32"/>
    <w:lvl w:ilvl="0" w:tplc="F88E14C4">
      <w:numFmt w:val="bullet"/>
      <w:lvlText w:val="・"/>
      <w:lvlJc w:val="left"/>
      <w:pPr>
        <w:ind w:left="360" w:hanging="360"/>
      </w:pPr>
      <w:rPr>
        <w:rFonts w:ascii="Osaka" w:eastAsia="Osaka" w:hAnsi="Century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B6070AE"/>
    <w:multiLevelType w:val="hybridMultilevel"/>
    <w:tmpl w:val="35C2AA14"/>
    <w:lvl w:ilvl="0" w:tplc="B846F5E2">
      <w:start w:val="1"/>
      <w:numFmt w:val="decimalZero"/>
      <w:lvlText w:val="%1.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dirty"/>
  <w:attachedTemplate r:id="rId1"/>
  <w:defaultTabStop w:val="960"/>
  <w:drawingGridHorizontalSpacing w:val="120"/>
  <w:drawingGridVerticalSpacing w:val="163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848"/>
    <w:rsid w:val="000026D8"/>
    <w:rsid w:val="00030AD1"/>
    <w:rsid w:val="00084CF9"/>
    <w:rsid w:val="00184402"/>
    <w:rsid w:val="001A2ED3"/>
    <w:rsid w:val="001D1725"/>
    <w:rsid w:val="001D1D3F"/>
    <w:rsid w:val="00217520"/>
    <w:rsid w:val="002464B4"/>
    <w:rsid w:val="00283FD9"/>
    <w:rsid w:val="00290BA4"/>
    <w:rsid w:val="00361130"/>
    <w:rsid w:val="003F6AF3"/>
    <w:rsid w:val="00416FA6"/>
    <w:rsid w:val="00560040"/>
    <w:rsid w:val="005C0F57"/>
    <w:rsid w:val="00605AA2"/>
    <w:rsid w:val="006B5513"/>
    <w:rsid w:val="007B36F1"/>
    <w:rsid w:val="008813CE"/>
    <w:rsid w:val="00895398"/>
    <w:rsid w:val="0092392D"/>
    <w:rsid w:val="00927F9F"/>
    <w:rsid w:val="009D7848"/>
    <w:rsid w:val="009F0A7E"/>
    <w:rsid w:val="00A23BE9"/>
    <w:rsid w:val="00AC4A70"/>
    <w:rsid w:val="00B30E7C"/>
    <w:rsid w:val="00BA5270"/>
    <w:rsid w:val="00C464DA"/>
    <w:rsid w:val="00C62029"/>
    <w:rsid w:val="00C65FB3"/>
    <w:rsid w:val="00C77A7F"/>
    <w:rsid w:val="00CA30E9"/>
    <w:rsid w:val="00CF1423"/>
    <w:rsid w:val="00D0466E"/>
    <w:rsid w:val="00D543F3"/>
    <w:rsid w:val="00D80F37"/>
    <w:rsid w:val="00D82F67"/>
    <w:rsid w:val="00E10F8B"/>
    <w:rsid w:val="00EB3E9A"/>
    <w:rsid w:val="00EE28B6"/>
    <w:rsid w:val="00EE392C"/>
    <w:rsid w:val="00FE198F"/>
    <w:rsid w:val="00FE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5C549A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Osaka" w:eastAsia="Osak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213B1"/>
    <w:pPr>
      <w:widowControl w:val="0"/>
      <w:jc w:val="both"/>
    </w:pPr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D7848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Osaka" w:eastAsia="Osak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213B1"/>
    <w:pPr>
      <w:widowControl w:val="0"/>
      <w:jc w:val="both"/>
    </w:pPr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D7848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ryohei:Library:Application%20Support:Microsoft:Office:&#12518;&#12540;&#12469;&#12441;&#12540;%20&#12486;&#12531;&#12501;&#12442;&#12524;&#12540;&#12488;:&#20491;&#20154;&#29992;&#12486;&#12531;&#12501;&#12442;&#12524;&#12540;&#12488;:Ryohei.dotx" TargetMode="Externa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Ryohei.dotx</Template>
  <TotalTime>30</TotalTime>
  <Pages>1</Pages>
  <Words>74</Words>
  <Characters>423</Characters>
  <Application>Microsoft Macintosh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食道体部の平滑筋の位置事前道の減弱、欠落</vt:lpstr>
    </vt:vector>
  </TitlesOfParts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食道体部の平滑筋の位置事前道の減弱、欠落</dc:title>
  <dc:subject/>
  <dc:creator>柴田 涼平</dc:creator>
  <cp:keywords/>
  <cp:lastModifiedBy>柴田 涼平</cp:lastModifiedBy>
  <cp:revision>3</cp:revision>
  <dcterms:created xsi:type="dcterms:W3CDTF">2012-09-16T15:47:00Z</dcterms:created>
  <dcterms:modified xsi:type="dcterms:W3CDTF">2012-09-17T11:00:00Z</dcterms:modified>
</cp:coreProperties>
</file>