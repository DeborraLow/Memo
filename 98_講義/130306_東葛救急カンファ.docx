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BFCB0" w14:textId="77777777" w:rsidR="003F6AF3" w:rsidRDefault="00E75555" w:rsidP="001A2ED3">
      <w:pPr>
        <w:rPr>
          <w:rFonts w:hint="eastAsia"/>
        </w:rPr>
      </w:pPr>
      <w:r>
        <w:rPr>
          <w:rFonts w:hint="eastAsia"/>
        </w:rPr>
        <w:t>偽膜性腸炎の有病率</w:t>
      </w:r>
    </w:p>
    <w:p w14:paraId="72C9C613" w14:textId="77777777" w:rsidR="00E75555" w:rsidRDefault="00E75555" w:rsidP="001A2ED3">
      <w:r>
        <w:rPr>
          <w:rFonts w:hint="eastAsia"/>
        </w:rPr>
        <w:t>劇症型→外科切除が有効</w:t>
      </w:r>
      <w:r w:rsidR="005B43A0">
        <w:rPr>
          <w:rFonts w:hint="eastAsia"/>
        </w:rPr>
        <w:t>：</w:t>
      </w:r>
      <w:proofErr w:type="spellStart"/>
      <w:r w:rsidR="005B43A0">
        <w:t>hemicole</w:t>
      </w:r>
      <w:proofErr w:type="spellEnd"/>
      <w:r w:rsidR="005B43A0">
        <w:rPr>
          <w:rFonts w:hint="eastAsia"/>
        </w:rPr>
        <w:t>もしくは</w:t>
      </w:r>
      <w:r w:rsidR="005B43A0">
        <w:t>total colectomy</w:t>
      </w:r>
    </w:p>
    <w:p w14:paraId="41C0B473" w14:textId="77777777" w:rsidR="00E75555" w:rsidRDefault="00E75555" w:rsidP="001A2ED3">
      <w:pPr>
        <w:rPr>
          <w:rFonts w:hint="eastAsia"/>
        </w:rPr>
      </w:pPr>
    </w:p>
    <w:p w14:paraId="18D768D6" w14:textId="77777777" w:rsidR="005B43A0" w:rsidRDefault="005B43A0" w:rsidP="001A2ED3">
      <w:r>
        <w:rPr>
          <w:rFonts w:hint="eastAsia"/>
        </w:rPr>
        <w:t>鈍的多発外傷の場合は線溶系更新型</w:t>
      </w:r>
      <w:r>
        <w:t>DIC</w:t>
      </w:r>
      <w:r>
        <w:rPr>
          <w:rFonts w:hint="eastAsia"/>
        </w:rPr>
        <w:t>が起こりやすい</w:t>
      </w:r>
    </w:p>
    <w:p w14:paraId="1ADD910B" w14:textId="77777777" w:rsidR="005B43A0" w:rsidRDefault="005B43A0" w:rsidP="001A2ED3">
      <w:pPr>
        <w:rPr>
          <w:rFonts w:hint="eastAsia"/>
        </w:rPr>
      </w:pPr>
      <w:r>
        <w:rPr>
          <w:rFonts w:hint="eastAsia"/>
        </w:rPr>
        <w:t>内因系の</w:t>
      </w:r>
      <w:r>
        <w:t>DIC</w:t>
      </w:r>
      <w:r>
        <w:rPr>
          <w:rFonts w:hint="eastAsia"/>
        </w:rPr>
        <w:t>よりも外因系の方が</w:t>
      </w:r>
      <w:r>
        <w:t>DIC</w:t>
      </w:r>
      <w:r>
        <w:rPr>
          <w:rFonts w:hint="eastAsia"/>
        </w:rPr>
        <w:t>の進行スピートが速い</w:t>
      </w:r>
    </w:p>
    <w:p w14:paraId="4112086C" w14:textId="77777777" w:rsidR="009164EB" w:rsidRDefault="009164EB" w:rsidP="001A2ED3">
      <w:pPr>
        <w:rPr>
          <w:rFonts w:hint="eastAsia"/>
        </w:rPr>
      </w:pPr>
    </w:p>
    <w:p w14:paraId="6BD9DE44" w14:textId="77777777" w:rsidR="009164EB" w:rsidRDefault="009164EB" w:rsidP="001A2ED3">
      <w:r>
        <w:rPr>
          <w:rFonts w:hint="eastAsia"/>
        </w:rPr>
        <w:t>外傷全身</w:t>
      </w:r>
      <w:r>
        <w:t>CT</w:t>
      </w:r>
      <w:r>
        <w:rPr>
          <w:rFonts w:hint="eastAsia"/>
        </w:rPr>
        <w:t>の効率的読影：</w:t>
      </w:r>
      <w:r>
        <w:t xml:space="preserve">Trauma </w:t>
      </w:r>
      <w:proofErr w:type="spellStart"/>
      <w:r>
        <w:t>panscan</w:t>
      </w:r>
      <w:proofErr w:type="spellEnd"/>
    </w:p>
    <w:p w14:paraId="2030B80A" w14:textId="77777777" w:rsidR="009164EB" w:rsidRDefault="009164EB" w:rsidP="001A2ED3">
      <w:pPr>
        <w:rPr>
          <w:rFonts w:hint="eastAsia"/>
        </w:rPr>
      </w:pPr>
      <w:r>
        <w:rPr>
          <w:rFonts w:hint="eastAsia"/>
        </w:rPr>
        <w:t>頭部：単純</w:t>
      </w:r>
    </w:p>
    <w:p w14:paraId="08110950" w14:textId="77777777" w:rsidR="009164EB" w:rsidRDefault="009164EB" w:rsidP="001A2ED3">
      <w:r>
        <w:rPr>
          <w:rFonts w:hint="eastAsia"/>
        </w:rPr>
        <w:t>頭頸部：</w:t>
      </w:r>
      <w:r>
        <w:t>Plain</w:t>
      </w:r>
    </w:p>
    <w:p w14:paraId="109F05F3" w14:textId="77777777" w:rsidR="009164EB" w:rsidRDefault="009164EB" w:rsidP="001A2ED3">
      <w:pPr>
        <w:rPr>
          <w:rFonts w:hint="eastAsia"/>
        </w:rPr>
      </w:pPr>
      <w:r>
        <w:rPr>
          <w:rFonts w:hint="eastAsia"/>
        </w:rPr>
        <w:t>胸腹部：</w:t>
      </w:r>
      <w:r>
        <w:t>Enhanced</w:t>
      </w:r>
    </w:p>
    <w:p w14:paraId="3FB4047C" w14:textId="77777777" w:rsidR="009164EB" w:rsidRDefault="009164EB" w:rsidP="001A2ED3">
      <w:r>
        <w:rPr>
          <w:rFonts w:hint="eastAsia"/>
        </w:rPr>
        <w:t>外傷部位に</w:t>
      </w:r>
      <w:r>
        <w:t>focus</w:t>
      </w:r>
      <w:r>
        <w:rPr>
          <w:rFonts w:hint="eastAsia"/>
        </w:rPr>
        <w:t>したものを撮ってしまう</w:t>
      </w:r>
    </w:p>
    <w:p w14:paraId="781CCE47" w14:textId="77777777" w:rsidR="009164EB" w:rsidRDefault="009164EB" w:rsidP="001A2ED3"/>
    <w:p w14:paraId="042273B5" w14:textId="77777777" w:rsidR="009164EB" w:rsidRDefault="009164EB" w:rsidP="001A2ED3">
      <w:pPr>
        <w:rPr>
          <w:rFonts w:hint="eastAsia"/>
        </w:rPr>
      </w:pPr>
      <w:r>
        <w:t>3</w:t>
      </w:r>
      <w:r>
        <w:rPr>
          <w:rFonts w:hint="eastAsia"/>
        </w:rPr>
        <w:t>段階読影：緊急度の高いものから読影していく</w:t>
      </w:r>
    </w:p>
    <w:p w14:paraId="38BD883F" w14:textId="77777777" w:rsidR="009164EB" w:rsidRDefault="009164EB" w:rsidP="001A2ED3">
      <w:r>
        <w:rPr>
          <w:rFonts w:hint="eastAsia"/>
        </w:rPr>
        <w:t>第一段階：</w:t>
      </w:r>
      <w:r>
        <w:t>FACT</w:t>
      </w:r>
    </w:p>
    <w:p w14:paraId="5A20BA24" w14:textId="77777777" w:rsidR="009164EB" w:rsidRDefault="0004270C" w:rsidP="001A2ED3">
      <w:pPr>
        <w:rPr>
          <w:rFonts w:hint="eastAsia"/>
        </w:rPr>
      </w:pPr>
      <w:r>
        <w:rPr>
          <w:rFonts w:hint="eastAsia"/>
        </w:rPr>
        <w:t>頭部</w:t>
      </w:r>
    </w:p>
    <w:p w14:paraId="3491EE71" w14:textId="77777777" w:rsidR="009164EB" w:rsidRDefault="009164EB" w:rsidP="001A2ED3">
      <w:pPr>
        <w:rPr>
          <w:rFonts w:hint="eastAsia"/>
        </w:rPr>
      </w:pPr>
      <w:r>
        <w:rPr>
          <w:rFonts w:hint="eastAsia"/>
        </w:rPr>
        <w:t>大動脈弓部：左の肺動脈が出るレベルが多い、縦隔血腫、</w:t>
      </w:r>
      <w:r w:rsidR="0004270C">
        <w:t>aorta</w:t>
      </w:r>
      <w:r w:rsidR="0004270C">
        <w:rPr>
          <w:rFonts w:hint="eastAsia"/>
        </w:rPr>
        <w:t>の輪郭</w:t>
      </w:r>
    </w:p>
    <w:p w14:paraId="5D752616" w14:textId="77777777" w:rsidR="0004270C" w:rsidRDefault="0004270C" w:rsidP="001A2ED3">
      <w:pPr>
        <w:rPr>
          <w:rFonts w:hint="eastAsia"/>
        </w:rPr>
      </w:pPr>
      <w:r>
        <w:rPr>
          <w:rFonts w:hint="eastAsia"/>
        </w:rPr>
        <w:t>肺：肺挫傷、気胸</w:t>
      </w:r>
    </w:p>
    <w:p w14:paraId="72430D4E" w14:textId="77777777" w:rsidR="0004270C" w:rsidRDefault="009164EB" w:rsidP="001A2ED3">
      <w:pPr>
        <w:rPr>
          <w:rFonts w:hint="eastAsia"/>
        </w:rPr>
      </w:pPr>
      <w:proofErr w:type="spellStart"/>
      <w:r>
        <w:t>Dougals</w:t>
      </w:r>
      <w:proofErr w:type="spellEnd"/>
      <w:r w:rsidR="0004270C">
        <w:rPr>
          <w:rFonts w:hint="eastAsia"/>
        </w:rPr>
        <w:t>：先ずは一番下のところから、癒着があると骨盤内に降りてきにくい、左右差の起こるような血腫が重要</w:t>
      </w:r>
    </w:p>
    <w:p w14:paraId="11625815" w14:textId="77777777" w:rsidR="0004270C" w:rsidRDefault="0004270C" w:rsidP="001A2ED3">
      <w:pPr>
        <w:rPr>
          <w:rFonts w:hint="eastAsia"/>
        </w:rPr>
      </w:pPr>
      <w:r>
        <w:rPr>
          <w:rFonts w:hint="eastAsia"/>
        </w:rPr>
        <w:t>骨盤</w:t>
      </w:r>
    </w:p>
    <w:p w14:paraId="04D9E317" w14:textId="77777777" w:rsidR="0004270C" w:rsidRDefault="0004270C" w:rsidP="001A2ED3">
      <w:pPr>
        <w:rPr>
          <w:rFonts w:hint="eastAsia"/>
        </w:rPr>
      </w:pPr>
      <w:r>
        <w:rPr>
          <w:rFonts w:hint="eastAsia"/>
        </w:rPr>
        <w:t>椎体周囲</w:t>
      </w:r>
      <w:r w:rsidR="0017192D">
        <w:rPr>
          <w:rFonts w:hint="eastAsia"/>
        </w:rPr>
        <w:t>の筋肉内の</w:t>
      </w:r>
      <w:r>
        <w:rPr>
          <w:rFonts w:hint="eastAsia"/>
        </w:rPr>
        <w:t>血腫</w:t>
      </w:r>
      <w:r w:rsidR="0017192D">
        <w:rPr>
          <w:rFonts w:hint="eastAsia"/>
        </w:rPr>
        <w:t>：腸腰筋、本来</w:t>
      </w:r>
      <w:r w:rsidR="0017192D">
        <w:t>tight space</w:t>
      </w:r>
      <w:r w:rsidR="0017192D">
        <w:rPr>
          <w:rFonts w:hint="eastAsia"/>
        </w:rPr>
        <w:t>なのに多発</w:t>
      </w:r>
      <w:r w:rsidR="0017192D">
        <w:t xml:space="preserve">extra </w:t>
      </w:r>
      <w:proofErr w:type="spellStart"/>
      <w:r w:rsidR="0017192D">
        <w:t>versation</w:t>
      </w:r>
      <w:proofErr w:type="spellEnd"/>
      <w:r w:rsidR="0017192D">
        <w:rPr>
          <w:rFonts w:hint="eastAsia"/>
        </w:rPr>
        <w:t>があるということは凝固因子が破綻していく</w:t>
      </w:r>
    </w:p>
    <w:p w14:paraId="35E9AB71" w14:textId="77777777" w:rsidR="009164EB" w:rsidRDefault="009164EB" w:rsidP="001A2ED3">
      <w:pPr>
        <w:rPr>
          <w:rFonts w:hint="eastAsia"/>
        </w:rPr>
      </w:pPr>
      <w:r>
        <w:rPr>
          <w:rFonts w:hint="eastAsia"/>
        </w:rPr>
        <w:t>腹部実質臓器</w:t>
      </w:r>
      <w:r>
        <w:t>+</w:t>
      </w:r>
      <w:r>
        <w:rPr>
          <w:rFonts w:hint="eastAsia"/>
        </w:rPr>
        <w:t>腸間膜損傷</w:t>
      </w:r>
      <w:r w:rsidR="0004270C">
        <w:t>(</w:t>
      </w:r>
      <w:r w:rsidR="0004270C">
        <w:rPr>
          <w:rFonts w:hint="eastAsia"/>
        </w:rPr>
        <w:t>目に飛び込んで来るような</w:t>
      </w:r>
      <w:r w:rsidR="0004270C">
        <w:t>)</w:t>
      </w:r>
    </w:p>
    <w:p w14:paraId="6062EFD5" w14:textId="77777777" w:rsidR="0004270C" w:rsidRDefault="0004270C" w:rsidP="001A2ED3">
      <w:pPr>
        <w:rPr>
          <w:rFonts w:hint="eastAsia"/>
        </w:rPr>
      </w:pPr>
    </w:p>
    <w:p w14:paraId="4E9799CA" w14:textId="77777777" w:rsidR="009164EB" w:rsidRDefault="009164EB" w:rsidP="001A2ED3">
      <w:pPr>
        <w:rPr>
          <w:rFonts w:hint="eastAsia"/>
        </w:rPr>
      </w:pPr>
      <w:r>
        <w:t>3</w:t>
      </w:r>
      <w:r>
        <w:rPr>
          <w:rFonts w:hint="eastAsia"/>
        </w:rPr>
        <w:t>分以内</w:t>
      </w:r>
      <w:r w:rsidR="0004270C">
        <w:rPr>
          <w:rFonts w:hint="eastAsia"/>
        </w:rPr>
        <w:t>、</w:t>
      </w:r>
      <w:r>
        <w:rPr>
          <w:rFonts w:hint="eastAsia"/>
        </w:rPr>
        <w:t>患者が</w:t>
      </w:r>
      <w:r>
        <w:t>CT</w:t>
      </w:r>
      <w:r>
        <w:rPr>
          <w:rFonts w:hint="eastAsia"/>
        </w:rPr>
        <w:t>室を出るまでに判断するのが目的</w:t>
      </w:r>
    </w:p>
    <w:p w14:paraId="28F3CB4D" w14:textId="77777777" w:rsidR="009164EB" w:rsidRDefault="009164EB" w:rsidP="001A2ED3">
      <w:pPr>
        <w:rPr>
          <w:rFonts w:hint="eastAsia"/>
        </w:rPr>
      </w:pPr>
      <w:r>
        <w:rPr>
          <w:rFonts w:hint="eastAsia"/>
        </w:rPr>
        <w:t>次に誰を呼ぶのか</w:t>
      </w:r>
    </w:p>
    <w:p w14:paraId="2BCB188C" w14:textId="77777777" w:rsidR="009164EB" w:rsidRDefault="009164EB" w:rsidP="001A2ED3">
      <w:pPr>
        <w:rPr>
          <w:rFonts w:hint="eastAsia"/>
        </w:rPr>
      </w:pPr>
    </w:p>
    <w:p w14:paraId="297988F4" w14:textId="77777777" w:rsidR="0004270C" w:rsidRDefault="0004270C" w:rsidP="001A2ED3">
      <w:pPr>
        <w:rPr>
          <w:rFonts w:hint="eastAsia"/>
        </w:rPr>
      </w:pPr>
      <w:r>
        <w:rPr>
          <w:rFonts w:hint="eastAsia"/>
        </w:rPr>
        <w:t>第二段階</w:t>
      </w:r>
    </w:p>
    <w:p w14:paraId="3687C72B" w14:textId="77777777" w:rsidR="0086448D" w:rsidRDefault="0086448D" w:rsidP="001A2ED3">
      <w:pPr>
        <w:rPr>
          <w:rFonts w:hint="eastAsia"/>
        </w:rPr>
      </w:pPr>
      <w:r>
        <w:t>Early</w:t>
      </w:r>
      <w:r>
        <w:rPr>
          <w:rFonts w:hint="eastAsia"/>
        </w:rPr>
        <w:t>と</w:t>
      </w:r>
      <w:r>
        <w:t>Delay</w:t>
      </w:r>
      <w:r>
        <w:rPr>
          <w:rFonts w:hint="eastAsia"/>
        </w:rPr>
        <w:t>を並べて見る</w:t>
      </w:r>
    </w:p>
    <w:p w14:paraId="11F07DE3" w14:textId="77777777" w:rsidR="0086448D" w:rsidRDefault="0086448D" w:rsidP="001A2ED3">
      <w:pPr>
        <w:rPr>
          <w:rFonts w:hint="eastAsia"/>
        </w:rPr>
      </w:pPr>
      <w:r>
        <w:t>Early</w:t>
      </w:r>
      <w:r>
        <w:rPr>
          <w:rFonts w:hint="eastAsia"/>
        </w:rPr>
        <w:t>で見えない造影剤が</w:t>
      </w:r>
      <w:r>
        <w:t>Delay</w:t>
      </w:r>
      <w:r>
        <w:rPr>
          <w:rFonts w:hint="eastAsia"/>
        </w:rPr>
        <w:t>では写っている→</w:t>
      </w:r>
      <w:proofErr w:type="spellStart"/>
      <w:r>
        <w:t>Extraversation</w:t>
      </w:r>
      <w:proofErr w:type="spellEnd"/>
      <w:r>
        <w:rPr>
          <w:rFonts w:hint="eastAsia"/>
        </w:rPr>
        <w:t>、皮膜断裂などがあり</w:t>
      </w:r>
    </w:p>
    <w:p w14:paraId="521A28F5" w14:textId="77777777" w:rsidR="0086448D" w:rsidRDefault="0086448D" w:rsidP="001A2ED3">
      <w:pPr>
        <w:rPr>
          <w:rFonts w:hint="eastAsia"/>
        </w:rPr>
      </w:pPr>
      <w:r>
        <w:rPr>
          <w:rFonts w:hint="eastAsia"/>
        </w:rPr>
        <w:t>門脈損傷や肝静脈損傷を評価できる術はない</w:t>
      </w:r>
    </w:p>
    <w:p w14:paraId="50A22162" w14:textId="77777777" w:rsidR="0086448D" w:rsidRDefault="0086448D" w:rsidP="001A2ED3">
      <w:pPr>
        <w:rPr>
          <w:rFonts w:hint="eastAsia"/>
        </w:rPr>
      </w:pPr>
    </w:p>
    <w:p w14:paraId="76E79965" w14:textId="77777777" w:rsidR="0004270C" w:rsidRDefault="0004270C" w:rsidP="001A2ED3">
      <w:pPr>
        <w:rPr>
          <w:rFonts w:hint="eastAsia"/>
        </w:rPr>
      </w:pPr>
      <w:r>
        <w:rPr>
          <w:rFonts w:hint="eastAsia"/>
        </w:rPr>
        <w:t>挫傷、血腫、骨折のあるところ</w:t>
      </w:r>
    </w:p>
    <w:p w14:paraId="2DF4AE01" w14:textId="77777777" w:rsidR="0004270C" w:rsidRDefault="0004270C" w:rsidP="001A2ED3">
      <w:pPr>
        <w:rPr>
          <w:rFonts w:hint="eastAsia"/>
        </w:rPr>
      </w:pPr>
      <w:r>
        <w:rPr>
          <w:rFonts w:hint="eastAsia"/>
        </w:rPr>
        <w:t>メカニズムを意識する：エネルギーが大事、高エネルギーなのに所見が薄いのはおかしい…</w:t>
      </w:r>
    </w:p>
    <w:p w14:paraId="1EC42F03" w14:textId="77777777" w:rsidR="0004270C" w:rsidRDefault="0004270C" w:rsidP="001A2ED3">
      <w:pPr>
        <w:rPr>
          <w:rFonts w:hint="eastAsia"/>
        </w:rPr>
      </w:pPr>
      <w:proofErr w:type="spellStart"/>
      <w:r>
        <w:t>extraversatino</w:t>
      </w:r>
      <w:proofErr w:type="spellEnd"/>
      <w:r>
        <w:rPr>
          <w:rFonts w:hint="eastAsia"/>
        </w:rPr>
        <w:t>：造影剤の漏れ、皮膜断裂</w:t>
      </w:r>
    </w:p>
    <w:p w14:paraId="674C46FA" w14:textId="77777777" w:rsidR="009164EB" w:rsidRDefault="0004270C" w:rsidP="001A2ED3">
      <w:pPr>
        <w:rPr>
          <w:rFonts w:hint="eastAsia"/>
        </w:rPr>
      </w:pPr>
      <w:r>
        <w:rPr>
          <w:rFonts w:hint="eastAsia"/>
        </w:rPr>
        <w:t>仮性動脈瘤：周囲の組織で破綻した血管が</w:t>
      </w:r>
      <w:r w:rsidR="0086448D">
        <w:rPr>
          <w:rFonts w:hint="eastAsia"/>
        </w:rPr>
        <w:t>漏れ出ないことなど、</w:t>
      </w:r>
      <w:r w:rsidR="0086448D">
        <w:t>Early</w:t>
      </w:r>
      <w:r w:rsidR="0086448D">
        <w:rPr>
          <w:rFonts w:hint="eastAsia"/>
        </w:rPr>
        <w:t>では</w:t>
      </w:r>
      <w:r>
        <w:rPr>
          <w:rFonts w:hint="eastAsia"/>
        </w:rPr>
        <w:t>映るが時間が経ってから撮影</w:t>
      </w:r>
      <w:r>
        <w:rPr>
          <w:rFonts w:hint="eastAsia"/>
        </w:rPr>
        <w:lastRenderedPageBreak/>
        <w:t>すると消えてしまう</w:t>
      </w:r>
    </w:p>
    <w:p w14:paraId="744BCA32" w14:textId="77777777" w:rsidR="0004270C" w:rsidRDefault="0004270C" w:rsidP="001A2ED3">
      <w:pPr>
        <w:rPr>
          <w:rFonts w:hint="eastAsia"/>
        </w:rPr>
      </w:pPr>
      <w:r>
        <w:t>Chance fracture</w:t>
      </w:r>
      <w:r>
        <w:rPr>
          <w:rFonts w:hint="eastAsia"/>
        </w:rPr>
        <w:t>：少なくとも第三段階までに</w:t>
      </w:r>
    </w:p>
    <w:p w14:paraId="1A98D727" w14:textId="77777777" w:rsidR="0004270C" w:rsidRDefault="0004270C" w:rsidP="001A2ED3"/>
    <w:p w14:paraId="7482B7B9" w14:textId="77777777" w:rsidR="0004270C" w:rsidRDefault="0004270C" w:rsidP="001A2ED3">
      <w:pPr>
        <w:rPr>
          <w:rFonts w:hint="eastAsia"/>
        </w:rPr>
      </w:pPr>
    </w:p>
    <w:p w14:paraId="55CF3C20" w14:textId="77777777" w:rsidR="0004270C" w:rsidRDefault="0004270C" w:rsidP="001A2ED3">
      <w:pPr>
        <w:rPr>
          <w:rFonts w:hint="eastAsia"/>
        </w:rPr>
      </w:pPr>
    </w:p>
    <w:p w14:paraId="0A4284A6" w14:textId="77777777" w:rsidR="0004270C" w:rsidRDefault="0004270C" w:rsidP="001A2ED3">
      <w:pPr>
        <w:rPr>
          <w:rFonts w:hint="eastAsia"/>
        </w:rPr>
      </w:pPr>
    </w:p>
    <w:p w14:paraId="34E792CC" w14:textId="77777777" w:rsidR="0004270C" w:rsidRDefault="0004270C" w:rsidP="001A2ED3">
      <w:pPr>
        <w:rPr>
          <w:rFonts w:hint="eastAsia"/>
        </w:rPr>
      </w:pPr>
      <w:r>
        <w:rPr>
          <w:rFonts w:hint="eastAsia"/>
        </w:rPr>
        <w:t>第三段階：緊急度の低いものも含めてくまなく</w:t>
      </w:r>
    </w:p>
    <w:p w14:paraId="32F76251" w14:textId="77777777" w:rsidR="009164EB" w:rsidRDefault="009164EB" w:rsidP="001A2ED3">
      <w:pPr>
        <w:rPr>
          <w:rFonts w:hint="eastAsia"/>
        </w:rPr>
      </w:pPr>
    </w:p>
    <w:p w14:paraId="57839ED5" w14:textId="77777777" w:rsidR="009164EB" w:rsidRDefault="009164EB" w:rsidP="001A2ED3">
      <w:pPr>
        <w:rPr>
          <w:rFonts w:hint="eastAsia"/>
        </w:rPr>
      </w:pPr>
      <w:r>
        <w:rPr>
          <w:rFonts w:hint="eastAsia"/>
        </w:rPr>
        <w:t>第二段階</w:t>
      </w:r>
    </w:p>
    <w:p w14:paraId="6F71304F" w14:textId="77777777" w:rsidR="009164EB" w:rsidRDefault="009164EB" w:rsidP="001A2ED3">
      <w:pPr>
        <w:rPr>
          <w:rFonts w:hint="eastAsia"/>
        </w:rPr>
      </w:pPr>
    </w:p>
    <w:p w14:paraId="64574C38" w14:textId="77777777" w:rsidR="0086448D" w:rsidRDefault="0086448D" w:rsidP="001A2ED3">
      <w:pPr>
        <w:rPr>
          <w:rFonts w:hint="eastAsia"/>
        </w:rPr>
      </w:pPr>
      <w:r>
        <w:t>Age</w:t>
      </w:r>
      <w:r>
        <w:rPr>
          <w:rFonts w:hint="eastAsia"/>
        </w:rPr>
        <w:t>：</w:t>
      </w:r>
    </w:p>
    <w:p w14:paraId="0413F490" w14:textId="77777777" w:rsidR="0086448D" w:rsidRDefault="0086448D" w:rsidP="001A2ED3">
      <w:pPr>
        <w:rPr>
          <w:rFonts w:hint="eastAsia"/>
        </w:rPr>
      </w:pPr>
      <w:r>
        <w:rPr>
          <w:rFonts w:hint="eastAsia"/>
        </w:rPr>
        <w:t>若年者→弾性が高い、組織間が蜜→血腫が広がりにくい</w:t>
      </w:r>
    </w:p>
    <w:p w14:paraId="0C99E13A" w14:textId="77777777" w:rsidR="0086448D" w:rsidRDefault="0086448D" w:rsidP="001A2ED3">
      <w:pPr>
        <w:rPr>
          <w:rFonts w:hint="eastAsia"/>
        </w:rPr>
      </w:pPr>
      <w:r>
        <w:rPr>
          <w:rFonts w:hint="eastAsia"/>
        </w:rPr>
        <w:t>高年者→組織が疎、弾性が低い、薬剤、既往歴</w:t>
      </w:r>
    </w:p>
    <w:p w14:paraId="0662284B" w14:textId="77777777" w:rsidR="00E233C8" w:rsidRDefault="00E233C8" w:rsidP="001A2ED3">
      <w:pPr>
        <w:rPr>
          <w:rFonts w:hint="eastAsia"/>
        </w:rPr>
      </w:pPr>
    </w:p>
    <w:p w14:paraId="7EB07DE3" w14:textId="77777777" w:rsidR="0086448D" w:rsidRDefault="0086448D" w:rsidP="001A2ED3">
      <w:pPr>
        <w:rPr>
          <w:rFonts w:hint="eastAsia"/>
        </w:rPr>
      </w:pPr>
      <w:r>
        <w:t>Bleeding points space</w:t>
      </w:r>
      <w:r>
        <w:rPr>
          <w:rFonts w:hint="eastAsia"/>
        </w:rPr>
        <w:t>：</w:t>
      </w:r>
    </w:p>
    <w:p w14:paraId="53DA79F4" w14:textId="77777777" w:rsidR="0086448D" w:rsidRDefault="0086448D" w:rsidP="001A2ED3">
      <w:pPr>
        <w:rPr>
          <w:rFonts w:hint="eastAsia"/>
        </w:rPr>
      </w:pPr>
      <w:r>
        <w:rPr>
          <w:rFonts w:hint="eastAsia"/>
        </w:rPr>
        <w:t>数と大きさ：単発</w:t>
      </w:r>
      <w:r>
        <w:t>/</w:t>
      </w:r>
      <w:r>
        <w:rPr>
          <w:rFonts w:hint="eastAsia"/>
        </w:rPr>
        <w:t>多発、</w:t>
      </w:r>
      <w:proofErr w:type="spellStart"/>
      <w:r>
        <w:t>Ealry</w:t>
      </w:r>
      <w:proofErr w:type="spellEnd"/>
      <w:r>
        <w:rPr>
          <w:rFonts w:hint="eastAsia"/>
        </w:rPr>
        <w:t>の造影範囲と</w:t>
      </w:r>
      <w:r>
        <w:t>Late</w:t>
      </w:r>
      <w:r>
        <w:rPr>
          <w:rFonts w:hint="eastAsia"/>
        </w:rPr>
        <w:t>の造影範囲の大きさで</w:t>
      </w:r>
      <w:proofErr w:type="spellStart"/>
      <w:r>
        <w:t>Earyl</w:t>
      </w:r>
      <w:proofErr w:type="spellEnd"/>
      <w:r>
        <w:rPr>
          <w:rFonts w:hint="eastAsia"/>
        </w:rPr>
        <w:t>から</w:t>
      </w:r>
      <w:r>
        <w:t>Late</w:t>
      </w:r>
      <w:r>
        <w:rPr>
          <w:rFonts w:hint="eastAsia"/>
        </w:rPr>
        <w:t>までの出血量が推定できる</w:t>
      </w:r>
    </w:p>
    <w:p w14:paraId="7F8575A8" w14:textId="77777777" w:rsidR="0086448D" w:rsidRDefault="0086448D" w:rsidP="001A2ED3">
      <w:pPr>
        <w:rPr>
          <w:rFonts w:hint="eastAsia"/>
        </w:rPr>
      </w:pPr>
      <w:r>
        <w:rPr>
          <w:rFonts w:hint="eastAsia"/>
        </w:rPr>
        <w:t>出血空間：組織の密さを考える、</w:t>
      </w:r>
      <w:r>
        <w:t>Tight</w:t>
      </w:r>
      <w:r>
        <w:rPr>
          <w:rFonts w:hint="eastAsia"/>
        </w:rPr>
        <w:t>：若年者筋肉、肝実質、</w:t>
      </w:r>
      <w:r w:rsidR="00E233C8">
        <w:t>Free</w:t>
      </w:r>
      <w:r w:rsidR="00E233C8">
        <w:rPr>
          <w:rFonts w:hint="eastAsia"/>
        </w:rPr>
        <w:t>：腹腔、胸腔、</w:t>
      </w:r>
      <w:r w:rsidR="00E233C8">
        <w:t>Loose</w:t>
      </w:r>
      <w:r w:rsidR="00E233C8">
        <w:rPr>
          <w:rFonts w:hint="eastAsia"/>
        </w:rPr>
        <w:t>：後腹膜、縦隔、被実質→脾臓は循環動態に応じてかなり変わるスポンジの様</w:t>
      </w:r>
    </w:p>
    <w:p w14:paraId="3DFF9D13" w14:textId="77777777" w:rsidR="00E233C8" w:rsidRDefault="00E233C8" w:rsidP="001A2ED3">
      <w:pPr>
        <w:rPr>
          <w:rFonts w:hint="eastAsia"/>
        </w:rPr>
      </w:pPr>
      <w:r>
        <w:rPr>
          <w:rFonts w:hint="eastAsia"/>
        </w:rPr>
        <w:t>→進行速度の差がわかる、凝固異常があるのであれば</w:t>
      </w:r>
      <w:r>
        <w:t>1</w:t>
      </w:r>
      <w:r>
        <w:rPr>
          <w:rFonts w:hint="eastAsia"/>
        </w:rPr>
        <w:t>ランク上げて考える、組織の密度から凝固破綻の可能性を想起する</w:t>
      </w:r>
      <w:r>
        <w:t>(Tight</w:t>
      </w:r>
      <w:r>
        <w:rPr>
          <w:rFonts w:hint="eastAsia"/>
        </w:rPr>
        <w:t>な組織なのに止まらない</w:t>
      </w:r>
      <w:r>
        <w:t>)</w:t>
      </w:r>
      <w:r>
        <w:rPr>
          <w:rFonts w:hint="eastAsia"/>
        </w:rPr>
        <w:t>→データが出てくるまでの間に</w:t>
      </w:r>
    </w:p>
    <w:p w14:paraId="1239C33D" w14:textId="77777777" w:rsidR="00E233C8" w:rsidRDefault="00E233C8" w:rsidP="001A2ED3">
      <w:pPr>
        <w:rPr>
          <w:rFonts w:hint="eastAsia"/>
        </w:rPr>
      </w:pPr>
    </w:p>
    <w:p w14:paraId="4D03ACC3" w14:textId="77777777" w:rsidR="0086448D" w:rsidRDefault="0086448D" w:rsidP="001A2ED3">
      <w:pPr>
        <w:rPr>
          <w:rFonts w:hint="eastAsia"/>
        </w:rPr>
      </w:pPr>
      <w:r>
        <w:t>Coagulant</w:t>
      </w:r>
      <w:r w:rsidR="00E233C8">
        <w:rPr>
          <w:rFonts w:hint="eastAsia"/>
        </w:rPr>
        <w:t>：</w:t>
      </w:r>
      <w:r w:rsidR="00E233C8">
        <w:t>FDP/DD &gt; 2</w:t>
      </w:r>
      <w:r w:rsidR="00E233C8">
        <w:rPr>
          <w:rFonts w:hint="eastAsia"/>
        </w:rPr>
        <w:t>、</w:t>
      </w:r>
      <w:r w:rsidR="00E233C8">
        <w:t>Fib</w:t>
      </w:r>
    </w:p>
    <w:p w14:paraId="2107981F" w14:textId="77777777" w:rsidR="00E233C8" w:rsidRDefault="00E233C8" w:rsidP="001A2ED3">
      <w:pPr>
        <w:rPr>
          <w:rFonts w:hint="eastAsia"/>
        </w:rPr>
      </w:pPr>
      <w:r>
        <w:rPr>
          <w:rFonts w:hint="eastAsia"/>
        </w:rPr>
        <w:t>スポンゼルやコイルはある程度患者側の凝固能がないと意味がない</w:t>
      </w:r>
    </w:p>
    <w:p w14:paraId="3B63AA97" w14:textId="77777777" w:rsidR="00E233C8" w:rsidRDefault="00E233C8" w:rsidP="001A2ED3">
      <w:pPr>
        <w:rPr>
          <w:rFonts w:hint="eastAsia"/>
        </w:rPr>
      </w:pPr>
    </w:p>
    <w:p w14:paraId="799427B6" w14:textId="77777777" w:rsidR="00E233C8" w:rsidRDefault="00E233C8" w:rsidP="001A2ED3">
      <w:pPr>
        <w:rPr>
          <w:rFonts w:hint="eastAsia"/>
        </w:rPr>
      </w:pPr>
      <w:r>
        <w:t>Drug/History</w:t>
      </w:r>
      <w:r>
        <w:rPr>
          <w:rFonts w:hint="eastAsia"/>
        </w:rPr>
        <w:t>：脳梗塞、心疾患、肝硬変など</w:t>
      </w:r>
    </w:p>
    <w:p w14:paraId="43C46E8C" w14:textId="77777777" w:rsidR="00E233C8" w:rsidRDefault="00E233C8" w:rsidP="001A2ED3">
      <w:r>
        <w:t>Event to study time</w:t>
      </w:r>
    </w:p>
    <w:p w14:paraId="61D1CD65" w14:textId="77777777" w:rsidR="00E233C8" w:rsidRDefault="00E233C8" w:rsidP="001A2ED3">
      <w:pPr>
        <w:rPr>
          <w:rFonts w:hint="eastAsia"/>
        </w:rPr>
      </w:pPr>
      <w:r>
        <w:t>Form of organ injury</w:t>
      </w:r>
      <w:r>
        <w:rPr>
          <w:rFonts w:hint="eastAsia"/>
        </w:rPr>
        <w:t>：損傷部位は</w:t>
      </w:r>
      <w:proofErr w:type="spellStart"/>
      <w:r>
        <w:t>Freespace</w:t>
      </w:r>
      <w:proofErr w:type="spellEnd"/>
      <w:r>
        <w:rPr>
          <w:rFonts w:hint="eastAsia"/>
        </w:rPr>
        <w:t>に接しているのか、皮膜断裂の損傷→</w:t>
      </w:r>
      <w:proofErr w:type="spellStart"/>
      <w:r>
        <w:t>gradeIII</w:t>
      </w:r>
      <w:proofErr w:type="spellEnd"/>
      <w:r>
        <w:rPr>
          <w:rFonts w:hint="eastAsia"/>
        </w:rPr>
        <w:t>、</w:t>
      </w:r>
      <w:proofErr w:type="spellStart"/>
      <w:r>
        <w:t>Dougals</w:t>
      </w:r>
      <w:proofErr w:type="spellEnd"/>
      <w:r>
        <w:rPr>
          <w:rFonts w:hint="eastAsia"/>
        </w:rPr>
        <w:t>に血腫がる場合は腸間膜損傷もしくは皮膜断裂を疑う</w:t>
      </w:r>
    </w:p>
    <w:p w14:paraId="48C1820B" w14:textId="77777777" w:rsidR="00E233C8" w:rsidRDefault="00E233C8" w:rsidP="001A2ED3">
      <w:pPr>
        <w:rPr>
          <w:rFonts w:hint="eastAsia"/>
        </w:rPr>
      </w:pPr>
      <w:r>
        <w:t>Grade of Energy</w:t>
      </w:r>
      <w:r>
        <w:rPr>
          <w:rFonts w:hint="eastAsia"/>
        </w:rPr>
        <w:t>/GCS</w:t>
      </w:r>
    </w:p>
    <w:p w14:paraId="42A6BE7B" w14:textId="77777777" w:rsidR="00E233C8" w:rsidRDefault="00E233C8" w:rsidP="001A2ED3">
      <w:pPr>
        <w:rPr>
          <w:rFonts w:hint="eastAsia"/>
        </w:rPr>
      </w:pPr>
      <w:r>
        <w:t>Shock &amp; Vital signs</w:t>
      </w:r>
    </w:p>
    <w:p w14:paraId="23C25732" w14:textId="77777777" w:rsidR="0066084D" w:rsidRDefault="0066084D" w:rsidP="001A2ED3">
      <w:pPr>
        <w:rPr>
          <w:rFonts w:hint="eastAsia"/>
        </w:rPr>
      </w:pPr>
    </w:p>
    <w:p w14:paraId="7197DB79" w14:textId="2737B7E0" w:rsidR="0066084D" w:rsidRPr="001A2ED3" w:rsidRDefault="0066084D" w:rsidP="001A2ED3">
      <w:pPr>
        <w:rPr>
          <w:rFonts w:hint="eastAsia"/>
        </w:rPr>
      </w:pPr>
      <w:r>
        <w:t>Coronal</w:t>
      </w:r>
      <w:r>
        <w:rPr>
          <w:rFonts w:hint="eastAsia"/>
        </w:rPr>
        <w:t>：横隔膜、疑わしい病変部、腸管、脾臓など</w:t>
      </w:r>
      <w:bookmarkStart w:id="0" w:name="_GoBack"/>
      <w:bookmarkEnd w:id="0"/>
    </w:p>
    <w:sectPr w:rsidR="0066084D" w:rsidRPr="001A2ED3"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7" w:usb1="08070000" w:usb2="00000010" w:usb3="00000000" w:csb0="00020093" w:csb1="00000000"/>
  </w:font>
  <w:font w:name="ヒラギノ角ゴ ProN W3">
    <w:panose1 w:val="020B0300000000000000"/>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55"/>
    <w:rsid w:val="000026D8"/>
    <w:rsid w:val="00030AD1"/>
    <w:rsid w:val="0004270C"/>
    <w:rsid w:val="00084CF9"/>
    <w:rsid w:val="0017192D"/>
    <w:rsid w:val="00184402"/>
    <w:rsid w:val="001A2ED3"/>
    <w:rsid w:val="001D1725"/>
    <w:rsid w:val="001D1D3F"/>
    <w:rsid w:val="00217520"/>
    <w:rsid w:val="002464B4"/>
    <w:rsid w:val="00283FD9"/>
    <w:rsid w:val="00290BA4"/>
    <w:rsid w:val="00361130"/>
    <w:rsid w:val="003F6AF3"/>
    <w:rsid w:val="00416FA6"/>
    <w:rsid w:val="00560040"/>
    <w:rsid w:val="005B43A0"/>
    <w:rsid w:val="005C0F57"/>
    <w:rsid w:val="0066084D"/>
    <w:rsid w:val="006B5513"/>
    <w:rsid w:val="007B36F1"/>
    <w:rsid w:val="00841F88"/>
    <w:rsid w:val="0086448D"/>
    <w:rsid w:val="008813CE"/>
    <w:rsid w:val="00895398"/>
    <w:rsid w:val="00906BF6"/>
    <w:rsid w:val="009164EB"/>
    <w:rsid w:val="0092392D"/>
    <w:rsid w:val="00927F9F"/>
    <w:rsid w:val="009F0A7E"/>
    <w:rsid w:val="00B30E7C"/>
    <w:rsid w:val="00BA5270"/>
    <w:rsid w:val="00C464DA"/>
    <w:rsid w:val="00C62029"/>
    <w:rsid w:val="00C65FB3"/>
    <w:rsid w:val="00C77A7F"/>
    <w:rsid w:val="00CA30E9"/>
    <w:rsid w:val="00CF1423"/>
    <w:rsid w:val="00D0466E"/>
    <w:rsid w:val="00D543F3"/>
    <w:rsid w:val="00D80F37"/>
    <w:rsid w:val="00D82F67"/>
    <w:rsid w:val="00E10F8B"/>
    <w:rsid w:val="00E233C8"/>
    <w:rsid w:val="00E75555"/>
    <w:rsid w:val="00EB3E9A"/>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4BA71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SSD:Users:ryohei:Library:Application%20Support:Microsoft:Office:&#12518;&#12540;&#12469;&#12441;&#12540;%20&#12486;&#12531;&#12501;&#12442;&#12524;&#12540;&#12488;:&#20491;&#20154;&#29992;&#12486;&#12531;&#12501;&#12442;&#12524;&#12540;&#12488;:Database.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Database.dotx</Template>
  <TotalTime>70</TotalTime>
  <Pages>2</Pages>
  <Words>199</Words>
  <Characters>1140</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3</cp:revision>
  <dcterms:created xsi:type="dcterms:W3CDTF">2013-03-06T11:01:00Z</dcterms:created>
  <dcterms:modified xsi:type="dcterms:W3CDTF">2013-03-06T12:22:00Z</dcterms:modified>
</cp:coreProperties>
</file>