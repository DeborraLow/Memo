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AF3" w:rsidRDefault="0037579E" w:rsidP="001A2ED3">
      <w:pPr>
        <w:rPr>
          <w:rFonts w:hint="eastAsia"/>
        </w:rPr>
      </w:pPr>
      <w:r>
        <w:rPr>
          <w:rFonts w:hint="eastAsia"/>
        </w:rPr>
        <w:t>【酸塩基平衡・水・電解質が好きになる】</w:t>
      </w:r>
    </w:p>
    <w:p w:rsidR="0037579E" w:rsidRDefault="0037579E" w:rsidP="001A2ED3">
      <w:pPr>
        <w:rPr>
          <w:rFonts w:hint="eastAsia"/>
        </w:rPr>
      </w:pPr>
      <w:r>
        <w:t>&gt;&gt;&gt; K</w:t>
      </w:r>
      <w:r>
        <w:rPr>
          <w:rFonts w:hint="eastAsia"/>
        </w:rPr>
        <w:t>代謝をどう評価する？</w:t>
      </w:r>
    </w:p>
    <w:p w:rsidR="0037579E" w:rsidRDefault="0037579E" w:rsidP="001A2ED3">
      <w:r>
        <w:t>1</w:t>
      </w:r>
      <w:r>
        <w:rPr>
          <w:rFonts w:hint="eastAsia"/>
        </w:rPr>
        <w:t>日の</w:t>
      </w:r>
      <w:r>
        <w:t>K</w:t>
      </w:r>
      <w:r>
        <w:rPr>
          <w:rFonts w:hint="eastAsia"/>
        </w:rPr>
        <w:t>摂取量：</w:t>
      </w:r>
      <w:r>
        <w:t>40-80mEq/day</w:t>
      </w:r>
    </w:p>
    <w:p w:rsidR="0037579E" w:rsidRDefault="0037579E" w:rsidP="001A2ED3">
      <w:pPr>
        <w:rPr>
          <w:rFonts w:hint="eastAsia"/>
        </w:rPr>
      </w:pPr>
      <w:r>
        <w:rPr>
          <w:rFonts w:hint="eastAsia"/>
        </w:rPr>
        <w:t>健常人では尿細管で</w:t>
      </w:r>
      <w:r>
        <w:t>90%</w:t>
      </w:r>
      <w:r>
        <w:rPr>
          <w:rFonts w:hint="eastAsia"/>
        </w:rPr>
        <w:t>の</w:t>
      </w:r>
      <w:r>
        <w:t>K</w:t>
      </w:r>
      <w:r>
        <w:rPr>
          <w:rFonts w:hint="eastAsia"/>
        </w:rPr>
        <w:t>が再吸収される</w:t>
      </w:r>
    </w:p>
    <w:p w:rsidR="0037579E" w:rsidRDefault="0037579E" w:rsidP="001A2ED3">
      <w:pPr>
        <w:rPr>
          <w:rFonts w:hint="eastAsia"/>
        </w:rPr>
      </w:pPr>
      <w:r>
        <w:t>GFR 20ml/min</w:t>
      </w:r>
      <w:r>
        <w:rPr>
          <w:rFonts w:hint="eastAsia"/>
        </w:rPr>
        <w:t>を切ると原尿中の</w:t>
      </w:r>
      <w:r>
        <w:t>K</w:t>
      </w:r>
      <w:r>
        <w:rPr>
          <w:rFonts w:hint="eastAsia"/>
        </w:rPr>
        <w:t>総量が低下し、血中に貯留することになる</w:t>
      </w:r>
    </w:p>
    <w:p w:rsidR="0037579E" w:rsidRDefault="0037579E" w:rsidP="0037579E">
      <w:pPr>
        <w:pStyle w:val="a4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低</w:t>
      </w:r>
      <w:r>
        <w:t>K</w:t>
      </w:r>
      <w:r>
        <w:rPr>
          <w:rFonts w:hint="eastAsia"/>
        </w:rPr>
        <w:t>血症</w:t>
      </w:r>
    </w:p>
    <w:p w:rsidR="0037579E" w:rsidRDefault="0037579E" w:rsidP="0037579E">
      <w:pPr>
        <w:pStyle w:val="a4"/>
        <w:ind w:leftChars="0" w:left="360"/>
        <w:rPr>
          <w:rFonts w:hint="eastAsia"/>
        </w:rPr>
      </w:pPr>
      <w:r>
        <w:rPr>
          <w:rFonts w:hint="eastAsia"/>
        </w:rPr>
        <w:t>正常は</w:t>
      </w:r>
      <w:r>
        <w:t>50-60mEq/day</w:t>
      </w:r>
      <w:r>
        <w:rPr>
          <w:rFonts w:hint="eastAsia"/>
        </w:rPr>
        <w:t>だが尿中</w:t>
      </w:r>
      <w:r>
        <w:t>K</w:t>
      </w:r>
      <w:r>
        <w:rPr>
          <w:rFonts w:hint="eastAsia"/>
        </w:rPr>
        <w:t>排泄量は減少するはず</w:t>
      </w:r>
    </w:p>
    <w:p w:rsidR="0037579E" w:rsidRDefault="0037579E" w:rsidP="0037579E">
      <w:pPr>
        <w:ind w:leftChars="178" w:left="1416" w:hangingChars="412" w:hanging="989"/>
        <w:rPr>
          <w:rFonts w:hint="eastAsia"/>
        </w:rPr>
      </w:pPr>
      <w:r>
        <w:rPr>
          <w:rFonts w:hint="eastAsia"/>
        </w:rPr>
        <w:t>低</w:t>
      </w:r>
      <w:r>
        <w:t>K</w:t>
      </w:r>
      <w:r>
        <w:rPr>
          <w:rFonts w:hint="eastAsia"/>
        </w:rPr>
        <w:t>血症にもかかわらず</w:t>
      </w:r>
      <w:r>
        <w:t>K</w:t>
      </w:r>
      <w:r>
        <w:rPr>
          <w:rFonts w:hint="eastAsia"/>
        </w:rPr>
        <w:t>排泄量が</w:t>
      </w:r>
      <w:r>
        <w:t>20mEq/day</w:t>
      </w:r>
      <w:r>
        <w:rPr>
          <w:rFonts w:hint="eastAsia"/>
        </w:rPr>
        <w:t>ならば尿細管からの</w:t>
      </w:r>
      <w:r>
        <w:t>K</w:t>
      </w:r>
      <w:r>
        <w:rPr>
          <w:rFonts w:hint="eastAsia"/>
        </w:rPr>
        <w:t>喪失</w:t>
      </w:r>
    </w:p>
    <w:p w:rsidR="0037579E" w:rsidRDefault="0037579E" w:rsidP="0037579E">
      <w:pPr>
        <w:ind w:leftChars="178" w:left="1416" w:hangingChars="412" w:hanging="989"/>
      </w:pPr>
      <w:r>
        <w:rPr>
          <w:rFonts w:hint="eastAsia"/>
        </w:rPr>
        <w:t>随時尿では</w:t>
      </w:r>
      <w:r>
        <w:t>15mEq/L</w:t>
      </w:r>
    </w:p>
    <w:p w:rsidR="0037579E" w:rsidRDefault="0037579E" w:rsidP="0037579E">
      <w:pPr>
        <w:ind w:leftChars="178" w:left="1416" w:hangingChars="412" w:hanging="989"/>
        <w:rPr>
          <w:rFonts w:hint="eastAsia"/>
        </w:rPr>
      </w:pPr>
      <w:r>
        <w:t>K</w:t>
      </w:r>
      <w:r>
        <w:rPr>
          <w:rFonts w:hint="eastAsia"/>
        </w:rPr>
        <w:t>排泄量が</w:t>
      </w:r>
      <w:r>
        <w:t>20mEq/day</w:t>
      </w:r>
      <w:r>
        <w:rPr>
          <w:rFonts w:hint="eastAsia"/>
        </w:rPr>
        <w:t>であれば腎以外からの喪失→腸管</w:t>
      </w:r>
    </w:p>
    <w:p w:rsidR="0037579E" w:rsidRDefault="0037579E" w:rsidP="0037579E">
      <w:pPr>
        <w:rPr>
          <w:rFonts w:hint="eastAsia"/>
        </w:rPr>
      </w:pPr>
    </w:p>
    <w:p w:rsidR="0037579E" w:rsidRDefault="0037579E" w:rsidP="0037579E">
      <w:pPr>
        <w:rPr>
          <w:rFonts w:hint="eastAsia"/>
        </w:rPr>
      </w:pPr>
      <w:r>
        <w:t xml:space="preserve">&gt;&gt;&gt; </w:t>
      </w:r>
      <w:r>
        <w:rPr>
          <w:rFonts w:hint="eastAsia"/>
        </w:rPr>
        <w:t>酸塩基平衡の影響をどう評価する？</w:t>
      </w:r>
    </w:p>
    <w:p w:rsidR="0037579E" w:rsidRDefault="0037579E" w:rsidP="0037579E">
      <w:r>
        <w:t>pH 7.40</w:t>
      </w:r>
      <w:r>
        <w:rPr>
          <w:rFonts w:hint="eastAsia"/>
        </w:rPr>
        <w:t>のときの血清</w:t>
      </w:r>
      <w:r>
        <w:t>K</w:t>
      </w:r>
      <w:r>
        <w:rPr>
          <w:rFonts w:hint="eastAsia"/>
        </w:rPr>
        <w:t>値の正常値は</w:t>
      </w:r>
      <w:r>
        <w:t>4.0mEq/L</w:t>
      </w:r>
    </w:p>
    <w:p w:rsidR="0037579E" w:rsidRDefault="0037579E" w:rsidP="0037579E">
      <w:pPr>
        <w:rPr>
          <w:rFonts w:hint="eastAsia"/>
        </w:rPr>
      </w:pPr>
      <w:r>
        <w:t>pH</w:t>
      </w:r>
      <w:r>
        <w:rPr>
          <w:rFonts w:hint="eastAsia"/>
        </w:rPr>
        <w:t>が</w:t>
      </w:r>
      <w:r>
        <w:t>0.1</w:t>
      </w:r>
      <w:r>
        <w:rPr>
          <w:rFonts w:hint="eastAsia"/>
        </w:rPr>
        <w:t>下がると血清</w:t>
      </w:r>
      <w:r>
        <w:t>K</w:t>
      </w:r>
      <w:r>
        <w:rPr>
          <w:rFonts w:hint="eastAsia"/>
        </w:rPr>
        <w:t>値の正常値は</w:t>
      </w:r>
      <w:r>
        <w:t>0.5mEq/L</w:t>
      </w:r>
      <w:r>
        <w:rPr>
          <w:rFonts w:hint="eastAsia"/>
        </w:rPr>
        <w:t>上がる</w:t>
      </w:r>
    </w:p>
    <w:p w:rsidR="0037579E" w:rsidRDefault="0037579E" w:rsidP="0037579E">
      <w:r>
        <w:rPr>
          <w:rFonts w:hint="eastAsia"/>
        </w:rPr>
        <w:t>血清</w:t>
      </w:r>
      <w:r>
        <w:t>K</w:t>
      </w:r>
      <w:r>
        <w:rPr>
          <w:rFonts w:hint="eastAsia"/>
        </w:rPr>
        <w:t>値が</w:t>
      </w:r>
      <w:r w:rsidR="00CD69EE">
        <w:rPr>
          <w:rFonts w:hint="eastAsia"/>
        </w:rPr>
        <w:t>その</w:t>
      </w:r>
      <w:r w:rsidR="00CD69EE">
        <w:t>pH</w:t>
      </w:r>
      <w:r w:rsidR="00CD69EE">
        <w:rPr>
          <w:rFonts w:hint="eastAsia"/>
        </w:rPr>
        <w:t>での正常値から</w:t>
      </w:r>
      <w:r>
        <w:t>0.5mEq/L</w:t>
      </w:r>
      <w:r w:rsidR="00CD69EE">
        <w:rPr>
          <w:rFonts w:hint="eastAsia"/>
        </w:rPr>
        <w:t>減っているとき、体内総</w:t>
      </w:r>
      <w:r w:rsidR="00CD69EE">
        <w:t>K</w:t>
      </w:r>
      <w:r w:rsidR="00CD69EE">
        <w:rPr>
          <w:rFonts w:hint="eastAsia"/>
        </w:rPr>
        <w:t>欠乏量は</w:t>
      </w:r>
      <w:r w:rsidR="00CD69EE">
        <w:t>100mEq</w:t>
      </w:r>
      <w:r w:rsidR="00CD69EE">
        <w:rPr>
          <w:rFonts w:hint="eastAsia"/>
        </w:rPr>
        <w:t>となる</w:t>
      </w:r>
    </w:p>
    <w:p w:rsidR="00CD69EE" w:rsidRDefault="00CD69EE" w:rsidP="0037579E">
      <w:pPr>
        <w:rPr>
          <w:rFonts w:hint="eastAsia"/>
        </w:rPr>
      </w:pPr>
      <w:r>
        <w:rPr>
          <w:rFonts w:hint="eastAsia"/>
        </w:rPr>
        <w:t>尿細管アシドーシスではアシドーシスにも拘わらず低</w:t>
      </w:r>
      <w:r>
        <w:t>K</w:t>
      </w:r>
      <w:r>
        <w:rPr>
          <w:rFonts w:hint="eastAsia"/>
        </w:rPr>
        <w:t>血症になる</w:t>
      </w:r>
    </w:p>
    <w:p w:rsidR="00CD69EE" w:rsidRDefault="00CD69EE" w:rsidP="0037579E">
      <w:pPr>
        <w:rPr>
          <w:rFonts w:hint="eastAsia"/>
        </w:rPr>
      </w:pPr>
    </w:p>
    <w:p w:rsidR="00CD69EE" w:rsidRDefault="00CD69EE" w:rsidP="0037579E">
      <w:pPr>
        <w:rPr>
          <w:rFonts w:hint="eastAsia"/>
        </w:rPr>
      </w:pPr>
      <w:r>
        <w:t xml:space="preserve">&gt;&gt;&gt; </w:t>
      </w:r>
      <w:r>
        <w:rPr>
          <w:rFonts w:hint="eastAsia"/>
        </w:rPr>
        <w:t>RAA系はどう作用する？</w:t>
      </w:r>
    </w:p>
    <w:p w:rsidR="00CD69EE" w:rsidRDefault="00CD69EE" w:rsidP="00CD69EE">
      <w:pPr>
        <w:pStyle w:val="a4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傍糸球体装置が体液量減少をするメカニズム</w:t>
      </w:r>
    </w:p>
    <w:p w:rsidR="00CD69EE" w:rsidRDefault="00CD69EE" w:rsidP="00CD69EE">
      <w:pPr>
        <w:pStyle w:val="a4"/>
        <w:ind w:leftChars="0" w:left="360"/>
        <w:rPr>
          <w:rFonts w:hint="eastAsia"/>
        </w:rPr>
      </w:pPr>
      <w:r>
        <w:rPr>
          <w:rFonts w:hint="eastAsia"/>
        </w:rPr>
        <w:t>糸球体への血流量の低下</w:t>
      </w:r>
    </w:p>
    <w:p w:rsidR="00CD69EE" w:rsidRDefault="00CD69EE" w:rsidP="00CD69EE">
      <w:pPr>
        <w:pStyle w:val="a4"/>
        <w:ind w:leftChars="0" w:left="360"/>
        <w:rPr>
          <w:rFonts w:hint="eastAsia"/>
        </w:rPr>
      </w:pPr>
      <w:r>
        <w:rPr>
          <w:rFonts w:hint="eastAsia"/>
        </w:rPr>
        <w:t>遠位尿細管への塩分喪失：</w:t>
      </w:r>
      <w:r>
        <w:t>Na</w:t>
      </w:r>
      <w:r>
        <w:rPr>
          <w:rFonts w:hint="eastAsia"/>
        </w:rPr>
        <w:t>と</w:t>
      </w:r>
      <w:proofErr w:type="spellStart"/>
      <w:r>
        <w:t>Cl</w:t>
      </w:r>
      <w:proofErr w:type="spellEnd"/>
      <w:r>
        <w:rPr>
          <w:rFonts w:hint="eastAsia"/>
        </w:rPr>
        <w:t>の濃度、特に</w:t>
      </w:r>
      <w:proofErr w:type="spellStart"/>
      <w:r>
        <w:t>Cl</w:t>
      </w:r>
      <w:proofErr w:type="spellEnd"/>
      <w:r>
        <w:rPr>
          <w:rFonts w:hint="eastAsia"/>
        </w:rPr>
        <w:t>濃度が重要！</w:t>
      </w:r>
    </w:p>
    <w:p w:rsidR="00CD69EE" w:rsidRDefault="00CD69EE" w:rsidP="00CD69EE">
      <w:pPr>
        <w:pStyle w:val="a4"/>
        <w:ind w:leftChars="0" w:left="360"/>
        <w:rPr>
          <w:rFonts w:hint="eastAsia"/>
        </w:rPr>
      </w:pPr>
    </w:p>
    <w:p w:rsidR="00CD69EE" w:rsidRDefault="00CD69EE" w:rsidP="00CD69EE">
      <w:pPr>
        <w:pStyle w:val="a4"/>
        <w:ind w:leftChars="0" w:left="0"/>
        <w:rPr>
          <w:rFonts w:hint="eastAsia"/>
        </w:rPr>
      </w:pPr>
      <w:r>
        <w:t xml:space="preserve">&gt;&gt;&gt; </w:t>
      </w:r>
      <w:r>
        <w:rPr>
          <w:rFonts w:hint="eastAsia"/>
        </w:rPr>
        <w:t>浸透圧利尿によるカリウム移動への影響をどのように評価するか</w:t>
      </w:r>
    </w:p>
    <w:p w:rsidR="00CD69EE" w:rsidRDefault="00CD69EE" w:rsidP="00CD69EE">
      <w:pPr>
        <w:pStyle w:val="a4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浸透圧利尿</w:t>
      </w:r>
    </w:p>
    <w:p w:rsidR="00CD69EE" w:rsidRDefault="00CD69EE" w:rsidP="00CD69EE">
      <w:pPr>
        <w:pStyle w:val="a4"/>
        <w:ind w:leftChars="0" w:left="360"/>
        <w:rPr>
          <w:rFonts w:hint="eastAsia"/>
        </w:rPr>
      </w:pPr>
      <w:r>
        <w:rPr>
          <w:rFonts w:hint="eastAsia"/>
        </w:rPr>
        <w:t>マンニトール、グリセロール、高血糖</w:t>
      </w:r>
    </w:p>
    <w:p w:rsidR="00CD69EE" w:rsidRDefault="00CD69EE" w:rsidP="00CD69EE">
      <w:pPr>
        <w:pStyle w:val="a4"/>
        <w:ind w:leftChars="0" w:left="360"/>
        <w:rPr>
          <w:rFonts w:hint="eastAsia"/>
        </w:rPr>
      </w:pPr>
      <w:r>
        <w:rPr>
          <w:rFonts w:hint="eastAsia"/>
        </w:rPr>
        <w:t>尿中へ水分が引き寄せられるときに一緒に</w:t>
      </w:r>
      <w:r>
        <w:t>K</w:t>
      </w:r>
      <w:r>
        <w:rPr>
          <w:rFonts w:hint="eastAsia"/>
        </w:rPr>
        <w:t>の引っ張られる：受動喪失</w:t>
      </w:r>
    </w:p>
    <w:p w:rsidR="00CD69EE" w:rsidRDefault="00CD69EE" w:rsidP="00CD69EE">
      <w:pPr>
        <w:rPr>
          <w:rFonts w:hint="eastAsia"/>
        </w:rPr>
      </w:pPr>
    </w:p>
    <w:p w:rsidR="00CD69EE" w:rsidRDefault="00CD69EE" w:rsidP="00CD69EE">
      <w:pPr>
        <w:pStyle w:val="a4"/>
        <w:numPr>
          <w:ilvl w:val="0"/>
          <w:numId w:val="8"/>
        </w:numPr>
        <w:ind w:leftChars="0"/>
      </w:pPr>
      <w:r>
        <w:t>TTKG</w:t>
      </w:r>
    </w:p>
    <w:p w:rsidR="00CD69EE" w:rsidRDefault="00CD69EE" w:rsidP="00CD69EE">
      <w:pPr>
        <w:pStyle w:val="a4"/>
        <w:ind w:leftChars="0" w:left="360"/>
        <w:rPr>
          <w:rFonts w:hint="eastAsia"/>
        </w:rPr>
      </w:pPr>
      <w:proofErr w:type="spellStart"/>
      <w:r>
        <w:t>Transtubular</w:t>
      </w:r>
      <w:proofErr w:type="spellEnd"/>
      <w:r>
        <w:t xml:space="preserve"> K gradient = K</w:t>
      </w:r>
      <w:r>
        <w:rPr>
          <w:rFonts w:hint="eastAsia"/>
        </w:rPr>
        <w:t>クリアランス</w:t>
      </w:r>
      <w:r>
        <w:t xml:space="preserve"> / </w:t>
      </w:r>
      <w:r>
        <w:rPr>
          <w:rFonts w:hint="eastAsia"/>
        </w:rPr>
        <w:t>水クリアランス</w:t>
      </w:r>
    </w:p>
    <w:p w:rsidR="00CD69EE" w:rsidRDefault="00CD69EE" w:rsidP="00CD69EE">
      <w:pPr>
        <w:pStyle w:val="a4"/>
        <w:ind w:leftChars="0" w:left="360"/>
        <w:rPr>
          <w:rFonts w:hint="eastAsia"/>
        </w:rPr>
      </w:pPr>
      <w:r>
        <w:rPr>
          <w:rFonts w:hint="eastAsia"/>
        </w:rPr>
        <w:t>低</w:t>
      </w:r>
      <w:r>
        <w:t>K</w:t>
      </w:r>
      <w:r>
        <w:rPr>
          <w:rFonts w:hint="eastAsia"/>
        </w:rPr>
        <w:t>血症：</w:t>
      </w:r>
      <w:r>
        <w:t>3.5mEq/L</w:t>
      </w:r>
      <w:r>
        <w:rPr>
          <w:rFonts w:hint="eastAsia"/>
        </w:rPr>
        <w:t>以下のとき</w:t>
      </w:r>
    </w:p>
    <w:p w:rsidR="00CD69EE" w:rsidRDefault="00CD69EE" w:rsidP="00CD69EE">
      <w:pPr>
        <w:pStyle w:val="a4"/>
        <w:ind w:leftChars="0" w:left="360" w:firstLineChars="440" w:firstLine="1056"/>
        <w:rPr>
          <w:rFonts w:hint="eastAsia"/>
        </w:rPr>
      </w:pPr>
      <w:r>
        <w:t>2</w:t>
      </w:r>
      <w:r>
        <w:rPr>
          <w:rFonts w:hint="eastAsia"/>
        </w:rPr>
        <w:t>未満：水の喪失が多く、浸透圧利尿による受動喪失</w:t>
      </w:r>
    </w:p>
    <w:p w:rsidR="00CD69EE" w:rsidRDefault="00CD69EE" w:rsidP="00CD69EE">
      <w:pPr>
        <w:pStyle w:val="a4"/>
        <w:ind w:leftChars="0" w:left="360" w:firstLineChars="440" w:firstLine="1056"/>
        <w:rPr>
          <w:rFonts w:hint="eastAsia"/>
        </w:rPr>
      </w:pPr>
      <w:r>
        <w:t>4</w:t>
      </w:r>
      <w:r>
        <w:rPr>
          <w:rFonts w:hint="eastAsia"/>
        </w:rPr>
        <w:t>以上：アルドステロンの亢進作用</w:t>
      </w:r>
    </w:p>
    <w:p w:rsidR="00CD69EE" w:rsidRDefault="00CD69EE" w:rsidP="00CD69EE">
      <w:pPr>
        <w:pStyle w:val="a4"/>
        <w:ind w:leftChars="0" w:left="360"/>
        <w:rPr>
          <w:rFonts w:hint="eastAsia"/>
        </w:rPr>
      </w:pPr>
      <w:r>
        <w:rPr>
          <w:rFonts w:hint="eastAsia"/>
        </w:rPr>
        <w:t>高</w:t>
      </w:r>
      <w:r>
        <w:t>K</w:t>
      </w:r>
      <w:r>
        <w:rPr>
          <w:rFonts w:hint="eastAsia"/>
        </w:rPr>
        <w:t>血症：</w:t>
      </w:r>
      <w:r>
        <w:t>4.5mEq/L</w:t>
      </w:r>
      <w:r>
        <w:rPr>
          <w:rFonts w:hint="eastAsia"/>
        </w:rPr>
        <w:t>以上のとき</w:t>
      </w:r>
    </w:p>
    <w:p w:rsidR="00CD69EE" w:rsidRDefault="00CD69EE" w:rsidP="00CD69EE">
      <w:pPr>
        <w:pStyle w:val="a4"/>
        <w:ind w:leftChars="0" w:left="1418"/>
        <w:rPr>
          <w:rFonts w:hint="eastAsia"/>
        </w:rPr>
      </w:pPr>
      <w:r>
        <w:t>7-10</w:t>
      </w:r>
      <w:r>
        <w:rPr>
          <w:rFonts w:hint="eastAsia"/>
        </w:rPr>
        <w:t>：正常</w:t>
      </w:r>
    </w:p>
    <w:p w:rsidR="00CD69EE" w:rsidRDefault="00CD69EE" w:rsidP="00CD69EE">
      <w:pPr>
        <w:pStyle w:val="a4"/>
        <w:ind w:leftChars="0" w:left="1418"/>
        <w:rPr>
          <w:rFonts w:hint="eastAsia"/>
        </w:rPr>
      </w:pPr>
      <w:r>
        <w:t>7</w:t>
      </w:r>
      <w:r>
        <w:rPr>
          <w:rFonts w:hint="eastAsia"/>
        </w:rPr>
        <w:t>未満：腎からの</w:t>
      </w:r>
      <w:r>
        <w:t>K</w:t>
      </w:r>
      <w:r>
        <w:rPr>
          <w:rFonts w:hint="eastAsia"/>
        </w:rPr>
        <w:t>排泄低下、アルドステロン不足</w:t>
      </w:r>
    </w:p>
    <w:p w:rsidR="0076252C" w:rsidRDefault="0076252C" w:rsidP="0076252C">
      <w:pPr>
        <w:rPr>
          <w:rFonts w:hint="eastAsia"/>
        </w:rPr>
      </w:pPr>
    </w:p>
    <w:p w:rsidR="0076252C" w:rsidRDefault="0076252C" w:rsidP="0076252C">
      <w:pPr>
        <w:rPr>
          <w:rFonts w:hint="eastAsia"/>
        </w:rPr>
      </w:pPr>
      <w:r>
        <w:lastRenderedPageBreak/>
        <w:t>&gt;&gt;&gt; K</w:t>
      </w:r>
      <w:r>
        <w:rPr>
          <w:rFonts w:hint="eastAsia"/>
        </w:rPr>
        <w:t>異常にどのようにアプローチするか？</w:t>
      </w:r>
    </w:p>
    <w:p w:rsidR="0076252C" w:rsidRDefault="0076252C" w:rsidP="0076252C">
      <w:pPr>
        <w:pStyle w:val="a4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経口</w:t>
      </w:r>
      <w:r>
        <w:t>K</w:t>
      </w:r>
      <w:r>
        <w:rPr>
          <w:rFonts w:hint="eastAsia"/>
        </w:rPr>
        <w:t>摂取量を推測する</w:t>
      </w:r>
    </w:p>
    <w:p w:rsidR="0076252C" w:rsidRDefault="0076252C" w:rsidP="0076252C">
      <w:pPr>
        <w:pStyle w:val="a4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尿中</w:t>
      </w:r>
      <w:r>
        <w:t>K</w:t>
      </w:r>
      <w:r>
        <w:rPr>
          <w:rFonts w:hint="eastAsia"/>
        </w:rPr>
        <w:t>排泄量、尿中</w:t>
      </w:r>
      <w:r>
        <w:t>Na/</w:t>
      </w:r>
      <w:proofErr w:type="spellStart"/>
      <w:r>
        <w:t>Cl</w:t>
      </w:r>
      <w:proofErr w:type="spellEnd"/>
      <w:r>
        <w:rPr>
          <w:rFonts w:hint="eastAsia"/>
        </w:rPr>
        <w:t>排泄量を評価する</w:t>
      </w:r>
    </w:p>
    <w:p w:rsidR="0076252C" w:rsidRDefault="0076252C" w:rsidP="0076252C">
      <w:pPr>
        <w:pStyle w:val="a4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酸塩基平衡による</w:t>
      </w:r>
      <w:r>
        <w:t>K</w:t>
      </w:r>
      <w:r>
        <w:rPr>
          <w:rFonts w:hint="eastAsia"/>
        </w:rPr>
        <w:t>への影響を評価する</w:t>
      </w:r>
    </w:p>
    <w:p w:rsidR="0076252C" w:rsidRDefault="0076252C" w:rsidP="0076252C">
      <w:pPr>
        <w:pStyle w:val="a4"/>
        <w:numPr>
          <w:ilvl w:val="0"/>
          <w:numId w:val="9"/>
        </w:numPr>
        <w:ind w:leftChars="0"/>
        <w:rPr>
          <w:rFonts w:hint="eastAsia"/>
        </w:rPr>
      </w:pPr>
      <w:r>
        <w:t>RAA</w:t>
      </w:r>
      <w:r>
        <w:rPr>
          <w:rFonts w:hint="eastAsia"/>
        </w:rPr>
        <w:t>系の評価</w:t>
      </w:r>
    </w:p>
    <w:p w:rsidR="0076252C" w:rsidRDefault="0076252C" w:rsidP="0076252C">
      <w:pPr>
        <w:pStyle w:val="a4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浸透圧利尿による影響を評価</w:t>
      </w:r>
    </w:p>
    <w:p w:rsidR="0076252C" w:rsidRDefault="0076252C" w:rsidP="0076252C">
      <w:pPr>
        <w:pStyle w:val="a4"/>
        <w:numPr>
          <w:ilvl w:val="0"/>
          <w:numId w:val="9"/>
        </w:numPr>
        <w:ind w:leftChars="0"/>
        <w:rPr>
          <w:rFonts w:hint="eastAsia"/>
        </w:rPr>
      </w:pPr>
      <w:r>
        <w:t>TTKG</w:t>
      </w:r>
      <w:r>
        <w:rPr>
          <w:rFonts w:hint="eastAsia"/>
        </w:rPr>
        <w:t>の検討</w:t>
      </w:r>
    </w:p>
    <w:p w:rsidR="0076252C" w:rsidRDefault="0076252C" w:rsidP="0076252C">
      <w:pPr>
        <w:pStyle w:val="a4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不足量、過剰量の推測</w:t>
      </w:r>
    </w:p>
    <w:p w:rsidR="0076252C" w:rsidRDefault="0076252C" w:rsidP="0076252C">
      <w:pPr>
        <w:rPr>
          <w:rFonts w:hint="eastAsia"/>
        </w:rPr>
      </w:pPr>
    </w:p>
    <w:p w:rsidR="0076252C" w:rsidRDefault="0076252C" w:rsidP="0076252C">
      <w:pPr>
        <w:rPr>
          <w:rFonts w:hint="eastAsia"/>
        </w:rPr>
      </w:pPr>
      <w:r>
        <w:t>&gt;&gt;&gt; K</w:t>
      </w:r>
      <w:r>
        <w:rPr>
          <w:rFonts w:hint="eastAsia"/>
        </w:rPr>
        <w:t>異常を起こす疾患各論</w:t>
      </w:r>
    </w:p>
    <w:p w:rsidR="0076252C" w:rsidRDefault="0076252C" w:rsidP="0076252C">
      <w:pPr>
        <w:pStyle w:val="a4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低レニン低アルドステロン血症</w:t>
      </w:r>
    </w:p>
    <w:p w:rsidR="0076252C" w:rsidRDefault="0076252C" w:rsidP="0076252C">
      <w:pPr>
        <w:pStyle w:val="a4"/>
        <w:ind w:leftChars="0" w:left="360"/>
        <w:rPr>
          <w:rFonts w:hint="eastAsia"/>
        </w:rPr>
      </w:pPr>
      <w:r>
        <w:rPr>
          <w:rFonts w:hint="eastAsia"/>
        </w:rPr>
        <w:t>糖尿病性腎症、間質性腎炎の患者で脱水や感染症により急性発症する高</w:t>
      </w:r>
      <w:r>
        <w:t>K</w:t>
      </w:r>
      <w:r>
        <w:rPr>
          <w:rFonts w:hint="eastAsia"/>
        </w:rPr>
        <w:t>血症</w:t>
      </w:r>
    </w:p>
    <w:p w:rsidR="0076252C" w:rsidRDefault="0076252C" w:rsidP="0076252C">
      <w:pPr>
        <w:pStyle w:val="a4"/>
        <w:ind w:leftChars="0" w:left="360"/>
        <w:rPr>
          <w:rFonts w:hint="eastAsia"/>
        </w:rPr>
      </w:pPr>
      <w:r>
        <w:rPr>
          <w:rFonts w:hint="eastAsia"/>
        </w:rPr>
        <w:t>アンモニア排泄の低下が一因</w:t>
      </w:r>
    </w:p>
    <w:p w:rsidR="0076252C" w:rsidRDefault="0076252C" w:rsidP="0076252C">
      <w:pPr>
        <w:pStyle w:val="a4"/>
        <w:ind w:leftChars="0" w:left="360"/>
        <w:rPr>
          <w:rFonts w:hint="eastAsia"/>
        </w:rPr>
      </w:pPr>
      <w:r>
        <w:rPr>
          <w:rFonts w:hint="eastAsia"/>
        </w:rPr>
        <w:t>アルドステロン作用を有するフロリネフを使用することを考慮</w:t>
      </w:r>
    </w:p>
    <w:p w:rsidR="0076252C" w:rsidRDefault="0076252C" w:rsidP="0076252C">
      <w:pPr>
        <w:pStyle w:val="a4"/>
        <w:ind w:leftChars="0" w:left="360"/>
        <w:rPr>
          <w:rFonts w:hint="eastAsia"/>
        </w:rPr>
      </w:pPr>
      <w:r>
        <w:t>NaHCO3</w:t>
      </w:r>
      <w:r>
        <w:rPr>
          <w:rFonts w:hint="eastAsia"/>
        </w:rPr>
        <w:t>投与が有用な場合も</w:t>
      </w:r>
    </w:p>
    <w:p w:rsidR="0076252C" w:rsidRDefault="0076252C" w:rsidP="0076252C">
      <w:pPr>
        <w:rPr>
          <w:rFonts w:hint="eastAsia"/>
        </w:rPr>
      </w:pPr>
    </w:p>
    <w:p w:rsidR="0076252C" w:rsidRDefault="0076252C" w:rsidP="0076252C">
      <w:pPr>
        <w:pStyle w:val="a4"/>
        <w:numPr>
          <w:ilvl w:val="0"/>
          <w:numId w:val="8"/>
        </w:numPr>
        <w:ind w:leftChars="0"/>
      </w:pPr>
      <w:proofErr w:type="spellStart"/>
      <w:r>
        <w:t>Vipoma</w:t>
      </w:r>
      <w:proofErr w:type="spellEnd"/>
    </w:p>
    <w:p w:rsidR="0076252C" w:rsidRDefault="0076252C" w:rsidP="0076252C">
      <w:pPr>
        <w:pStyle w:val="a4"/>
        <w:ind w:leftChars="0" w:left="360"/>
        <w:rPr>
          <w:rFonts w:hint="eastAsia"/>
        </w:rPr>
      </w:pPr>
      <w:r>
        <w:t>VIP</w:t>
      </w:r>
      <w:r>
        <w:rPr>
          <w:rFonts w:hint="eastAsia"/>
        </w:rPr>
        <w:t>：腸管上皮の</w:t>
      </w:r>
      <w:proofErr w:type="spellStart"/>
      <w:r>
        <w:t>Cl</w:t>
      </w:r>
      <w:proofErr w:type="spellEnd"/>
      <w:r>
        <w:rPr>
          <w:rFonts w:hint="eastAsia"/>
        </w:rPr>
        <w:t>チャネルを活性化させる</w:t>
      </w:r>
    </w:p>
    <w:p w:rsidR="0076252C" w:rsidRDefault="0076252C" w:rsidP="0076252C">
      <w:pPr>
        <w:pStyle w:val="a4"/>
        <w:ind w:leftChars="0" w:left="360"/>
        <w:rPr>
          <w:rFonts w:hint="eastAsia"/>
        </w:rPr>
      </w:pPr>
      <w:r>
        <w:rPr>
          <w:rFonts w:hint="eastAsia"/>
        </w:rPr>
        <w:t>膵臓などの内分泌腫瘍が原因となることがある</w:t>
      </w:r>
    </w:p>
    <w:p w:rsidR="0076252C" w:rsidRDefault="0076252C" w:rsidP="0076252C">
      <w:pPr>
        <w:pStyle w:val="a4"/>
        <w:ind w:leftChars="0" w:left="360"/>
        <w:rPr>
          <w:rFonts w:hint="eastAsia"/>
        </w:rPr>
      </w:pPr>
      <w:r>
        <w:rPr>
          <w:rFonts w:hint="eastAsia"/>
        </w:rPr>
        <w:t>ソマトスタチンアナログで軽快</w:t>
      </w:r>
    </w:p>
    <w:p w:rsidR="0076252C" w:rsidRDefault="0076252C" w:rsidP="0076252C">
      <w:pPr>
        <w:rPr>
          <w:rFonts w:hint="eastAsia"/>
        </w:rPr>
      </w:pPr>
    </w:p>
    <w:p w:rsidR="0076252C" w:rsidRDefault="0076252C" w:rsidP="0076252C">
      <w:pPr>
        <w:pStyle w:val="a4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偽性</w:t>
      </w:r>
      <w:r>
        <w:t>Bartter</w:t>
      </w:r>
      <w:r>
        <w:rPr>
          <w:rFonts w:hint="eastAsia"/>
        </w:rPr>
        <w:t>症候群</w:t>
      </w:r>
    </w:p>
    <w:p w:rsidR="0076252C" w:rsidRDefault="0076252C" w:rsidP="0076252C">
      <w:pPr>
        <w:pStyle w:val="a4"/>
        <w:ind w:leftChars="0" w:left="360"/>
        <w:rPr>
          <w:rFonts w:hint="eastAsia"/>
        </w:rPr>
      </w:pPr>
      <w:r>
        <w:rPr>
          <w:rFonts w:hint="eastAsia"/>
        </w:rPr>
        <w:t>低</w:t>
      </w:r>
      <w:r>
        <w:t>K</w:t>
      </w:r>
      <w:r>
        <w:rPr>
          <w:rFonts w:hint="eastAsia"/>
        </w:rPr>
        <w:t>血症</w:t>
      </w:r>
      <w:r>
        <w:t>+RAA</w:t>
      </w:r>
      <w:r>
        <w:rPr>
          <w:rFonts w:hint="eastAsia"/>
        </w:rPr>
        <w:t>高値</w:t>
      </w:r>
      <w:r>
        <w:t xml:space="preserve"> = Bartter</w:t>
      </w:r>
      <w:r>
        <w:rPr>
          <w:rFonts w:hint="eastAsia"/>
        </w:rPr>
        <w:t>症候群</w:t>
      </w:r>
    </w:p>
    <w:p w:rsidR="0076252C" w:rsidRDefault="0076252C" w:rsidP="0076252C">
      <w:pPr>
        <w:pStyle w:val="a4"/>
        <w:ind w:leftChars="0" w:left="360"/>
      </w:pPr>
      <w:r>
        <w:t>Bartter</w:t>
      </w:r>
      <w:r>
        <w:rPr>
          <w:rFonts w:hint="eastAsia"/>
        </w:rPr>
        <w:t>症候群</w:t>
      </w:r>
      <w:r>
        <w:t>+</w:t>
      </w:r>
      <w:r>
        <w:rPr>
          <w:rFonts w:hint="eastAsia"/>
        </w:rPr>
        <w:t>高尿酸血症</w:t>
      </w:r>
      <w:r>
        <w:t xml:space="preserve"> = </w:t>
      </w:r>
      <w:r>
        <w:rPr>
          <w:rFonts w:hint="eastAsia"/>
        </w:rPr>
        <w:t>偽性</w:t>
      </w:r>
      <w:r>
        <w:t>Bartter</w:t>
      </w:r>
      <w:r>
        <w:rPr>
          <w:rFonts w:hint="eastAsia"/>
        </w:rPr>
        <w:t>症候群</w:t>
      </w:r>
      <w:r>
        <w:t>(Lasix)</w:t>
      </w:r>
    </w:p>
    <w:p w:rsidR="0076252C" w:rsidRDefault="001622AB" w:rsidP="0076252C">
      <w:pPr>
        <w:pStyle w:val="a4"/>
        <w:ind w:leftChars="0" w:left="360"/>
        <w:rPr>
          <w:rFonts w:hint="eastAsia"/>
        </w:rPr>
      </w:pPr>
      <w:r>
        <w:rPr>
          <w:rFonts w:hint="eastAsia"/>
        </w:rPr>
        <w:t>間質性腎炎に至る可能性あり</w:t>
      </w:r>
    </w:p>
    <w:p w:rsidR="001622AB" w:rsidRDefault="001622AB" w:rsidP="001622AB">
      <w:pPr>
        <w:rPr>
          <w:rFonts w:hint="eastAsia"/>
        </w:rPr>
      </w:pPr>
    </w:p>
    <w:p w:rsidR="001622AB" w:rsidRDefault="001622AB" w:rsidP="001622AB">
      <w:pPr>
        <w:pStyle w:val="a4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高血圧</w:t>
      </w:r>
      <w:r>
        <w:t>+</w:t>
      </w:r>
      <w:r>
        <w:rPr>
          <w:rFonts w:hint="eastAsia"/>
        </w:rPr>
        <w:t>低</w:t>
      </w:r>
      <w:r>
        <w:t>K</w:t>
      </w:r>
      <w:r>
        <w:rPr>
          <w:rFonts w:hint="eastAsia"/>
        </w:rPr>
        <w:t>血症</w:t>
      </w:r>
      <w:r>
        <w:t>+</w:t>
      </w:r>
      <w:r>
        <w:rPr>
          <w:rFonts w:hint="eastAsia"/>
        </w:rPr>
        <w:t>低</w:t>
      </w:r>
      <w:r>
        <w:t>RAA</w:t>
      </w:r>
      <w:r>
        <w:rPr>
          <w:rFonts w:hint="eastAsia"/>
        </w:rPr>
        <w:t>系</w:t>
      </w:r>
    </w:p>
    <w:p w:rsidR="001622AB" w:rsidRDefault="001622AB" w:rsidP="001622AB">
      <w:pPr>
        <w:pStyle w:val="a4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アルドステロン様の物質の産生過剰</w:t>
      </w:r>
    </w:p>
    <w:p w:rsidR="001622AB" w:rsidRDefault="001622AB" w:rsidP="001622AB">
      <w:pPr>
        <w:pStyle w:val="a4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甘草の内服</w:t>
      </w:r>
    </w:p>
    <w:p w:rsidR="001622AB" w:rsidRDefault="001622AB" w:rsidP="001622AB">
      <w:pPr>
        <w:pStyle w:val="a4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上皮性</w:t>
      </w:r>
      <w:r>
        <w:t>Na</w:t>
      </w:r>
      <w:r>
        <w:rPr>
          <w:rFonts w:hint="eastAsia"/>
        </w:rPr>
        <w:t>チャネルの亢進→</w:t>
      </w:r>
      <w:proofErr w:type="spellStart"/>
      <w:r>
        <w:t>Liddle</w:t>
      </w:r>
      <w:proofErr w:type="spellEnd"/>
      <w:r>
        <w:rPr>
          <w:rFonts w:hint="eastAsia"/>
        </w:rPr>
        <w:t>症候群</w:t>
      </w:r>
    </w:p>
    <w:p w:rsidR="001622AB" w:rsidRDefault="001622AB" w:rsidP="001622AB">
      <w:pPr>
        <w:pStyle w:val="a4"/>
        <w:ind w:leftChars="0" w:left="1418"/>
        <w:rPr>
          <w:rFonts w:hint="eastAsia"/>
        </w:rPr>
      </w:pPr>
      <w:r>
        <w:t>Na</w:t>
      </w:r>
      <w:r>
        <w:rPr>
          <w:rFonts w:hint="eastAsia"/>
        </w:rPr>
        <w:t>チャネル蛋白の異常による</w:t>
      </w:r>
      <w:proofErr w:type="spellStart"/>
      <w:r>
        <w:t>apotosis</w:t>
      </w:r>
      <w:proofErr w:type="spellEnd"/>
      <w:r>
        <w:rPr>
          <w:rFonts w:hint="eastAsia"/>
        </w:rPr>
        <w:t>不全により、多数存在</w:t>
      </w:r>
    </w:p>
    <w:p w:rsidR="001622AB" w:rsidRDefault="001622AB" w:rsidP="001622AB">
      <w:pPr>
        <w:pStyle w:val="a4"/>
        <w:ind w:leftChars="0" w:left="1418"/>
        <w:rPr>
          <w:rFonts w:hint="eastAsia"/>
        </w:rPr>
      </w:pPr>
      <w:r>
        <w:t>Na</w:t>
      </w:r>
      <w:r>
        <w:rPr>
          <w:rFonts w:hint="eastAsia"/>
        </w:rPr>
        <w:t>再吸収亢進による体液量の増加→</w:t>
      </w:r>
      <w:r>
        <w:t>RAA</w:t>
      </w:r>
      <w:r>
        <w:rPr>
          <w:rFonts w:hint="eastAsia"/>
        </w:rPr>
        <w:t>系の抑制</w:t>
      </w:r>
    </w:p>
    <w:p w:rsidR="001622AB" w:rsidRDefault="001622AB" w:rsidP="001622AB">
      <w:pPr>
        <w:pStyle w:val="a4"/>
        <w:ind w:leftChars="0" w:left="1418"/>
        <w:rPr>
          <w:rFonts w:hint="eastAsia"/>
        </w:rPr>
      </w:pPr>
      <w:r>
        <w:rPr>
          <w:rFonts w:hint="eastAsia"/>
        </w:rPr>
        <w:t>トリアムテレンが有効</w:t>
      </w:r>
      <w:bookmarkStart w:id="0" w:name="_GoBack"/>
      <w:bookmarkEnd w:id="0"/>
    </w:p>
    <w:p w:rsidR="001622AB" w:rsidRPr="001A2ED3" w:rsidRDefault="001622AB" w:rsidP="001622AB">
      <w:pPr>
        <w:pStyle w:val="a4"/>
        <w:ind w:leftChars="0" w:left="840"/>
        <w:rPr>
          <w:rFonts w:hint="eastAsia"/>
        </w:rPr>
      </w:pPr>
    </w:p>
    <w:sectPr w:rsidR="001622AB" w:rsidRPr="001A2ED3" w:rsidSect="00895398">
      <w:pgSz w:w="12240" w:h="15840"/>
      <w:pgMar w:top="851" w:right="567" w:bottom="567" w:left="56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Osaka">
    <w:panose1 w:val="020B0600000000000000"/>
    <w:charset w:val="4E"/>
    <w:family w:val="auto"/>
    <w:pitch w:val="variable"/>
    <w:sig w:usb0="00000001" w:usb1="08070000" w:usb2="00000010" w:usb3="00000000" w:csb0="00020000" w:csb1="00000000"/>
  </w:font>
  <w:font w:name="ヒラギノ角ゴ ProN W3">
    <w:panose1 w:val="020B0300000000000000"/>
    <w:charset w:val="4E"/>
    <w:family w:val="auto"/>
    <w:pitch w:val="variable"/>
    <w:sig w:usb0="00000001" w:usb1="08070000" w:usb2="00000010" w:usb3="00000000" w:csb0="00020000" w:csb1="00000000"/>
  </w:font>
  <w:font w:name="Century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20B0609070205080204"/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5856B9D"/>
    <w:multiLevelType w:val="hybridMultilevel"/>
    <w:tmpl w:val="2DD4A304"/>
    <w:lvl w:ilvl="0" w:tplc="BE82BDBE">
      <w:start w:val="14"/>
      <w:numFmt w:val="bullet"/>
      <w:suff w:val="space"/>
      <w:lvlText w:val="・"/>
      <w:lvlJc w:val="left"/>
      <w:pPr>
        <w:ind w:left="240" w:hanging="240"/>
      </w:pPr>
      <w:rPr>
        <w:rFonts w:ascii="Osaka" w:eastAsia="Osaka" w:hAnsi="Osaka" w:hint="eastAsia"/>
      </w:rPr>
    </w:lvl>
    <w:lvl w:ilvl="1" w:tplc="000B0409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00D0409" w:tentative="1">
      <w:start w:val="1"/>
      <w:numFmt w:val="bullet"/>
      <w:lvlText w:val="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00B0409" w:tentative="1">
      <w:start w:val="1"/>
      <w:numFmt w:val="bullet"/>
      <w:lvlText w:val="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00D0409" w:tentative="1">
      <w:start w:val="1"/>
      <w:numFmt w:val="bullet"/>
      <w:lvlText w:val="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00B0409" w:tentative="1">
      <w:start w:val="1"/>
      <w:numFmt w:val="bullet"/>
      <w:lvlText w:val="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00D0409" w:tentative="1">
      <w:start w:val="1"/>
      <w:numFmt w:val="bullet"/>
      <w:lvlText w:val="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>
    <w:nsid w:val="11B21FD4"/>
    <w:multiLevelType w:val="hybridMultilevel"/>
    <w:tmpl w:val="A300B3B2"/>
    <w:lvl w:ilvl="0" w:tplc="8C6EBB8C">
      <w:start w:val="10"/>
      <w:numFmt w:val="bullet"/>
      <w:lvlText w:val="・"/>
      <w:lvlJc w:val="left"/>
      <w:pPr>
        <w:ind w:left="360" w:hanging="360"/>
      </w:pPr>
      <w:rPr>
        <w:rFonts w:ascii="ヒラギノ角ゴ ProN W3" w:eastAsia="ヒラギノ角ゴ ProN W3" w:hAnsi="ヒラギノ角ゴ ProN W3" w:cs="ヒラギノ角ゴ ProN W3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1FC7D46"/>
    <w:multiLevelType w:val="hybridMultilevel"/>
    <w:tmpl w:val="5C2EB104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7" w:tentative="1">
      <w:start w:val="1"/>
      <w:numFmt w:val="aiueoFullWidth"/>
      <w:lvlText w:val="(%2)"/>
      <w:lvlJc w:val="left"/>
      <w:pPr>
        <w:ind w:left="1320" w:hanging="480"/>
      </w:pPr>
    </w:lvl>
    <w:lvl w:ilvl="2" w:tplc="04090011" w:tentative="1">
      <w:start w:val="1"/>
      <w:numFmt w:val="decimalEnclosedCircle"/>
      <w:lvlText w:val="%3"/>
      <w:lvlJc w:val="lef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7" w:tentative="1">
      <w:start w:val="1"/>
      <w:numFmt w:val="aiueoFullWidth"/>
      <w:lvlText w:val="(%5)"/>
      <w:lvlJc w:val="left"/>
      <w:pPr>
        <w:ind w:left="2760" w:hanging="48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7" w:tentative="1">
      <w:start w:val="1"/>
      <w:numFmt w:val="aiueoFullWidth"/>
      <w:lvlText w:val="(%8)"/>
      <w:lvlJc w:val="left"/>
      <w:pPr>
        <w:ind w:left="4200" w:hanging="480"/>
      </w:pPr>
    </w:lvl>
    <w:lvl w:ilvl="8" w:tplc="04090011" w:tentative="1">
      <w:start w:val="1"/>
      <w:numFmt w:val="decimalEnclosedCircle"/>
      <w:lvlText w:val="%9"/>
      <w:lvlJc w:val="left"/>
      <w:pPr>
        <w:ind w:left="4680" w:hanging="480"/>
      </w:pPr>
    </w:lvl>
  </w:abstractNum>
  <w:abstractNum w:abstractNumId="4">
    <w:nsid w:val="233017A8"/>
    <w:multiLevelType w:val="hybridMultilevel"/>
    <w:tmpl w:val="3C668500"/>
    <w:lvl w:ilvl="0" w:tplc="A62EA52C">
      <w:start w:val="10"/>
      <w:numFmt w:val="bullet"/>
      <w:lvlText w:val="・"/>
      <w:lvlJc w:val="left"/>
      <w:pPr>
        <w:ind w:left="360" w:hanging="360"/>
      </w:pPr>
      <w:rPr>
        <w:rFonts w:ascii="ヒラギノ角ゴ ProN W3" w:eastAsia="ヒラギノ角ゴ ProN W3" w:hAnsi="ヒラギノ角ゴ ProN W3" w:cs="ヒラギノ角ゴ ProN W3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86013F1"/>
    <w:multiLevelType w:val="hybridMultilevel"/>
    <w:tmpl w:val="04FEE632"/>
    <w:lvl w:ilvl="0" w:tplc="ACB639C0">
      <w:numFmt w:val="bullet"/>
      <w:lvlText w:val="・"/>
      <w:lvlJc w:val="left"/>
      <w:pPr>
        <w:ind w:left="360" w:hanging="360"/>
      </w:pPr>
      <w:rPr>
        <w:rFonts w:ascii="Osaka" w:eastAsia="Osaka" w:hAnsi="Century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3B881819"/>
    <w:multiLevelType w:val="hybridMultilevel"/>
    <w:tmpl w:val="9C667458"/>
    <w:lvl w:ilvl="0" w:tplc="A356975E">
      <w:start w:val="10"/>
      <w:numFmt w:val="bullet"/>
      <w:lvlText w:val="・"/>
      <w:lvlJc w:val="left"/>
      <w:pPr>
        <w:ind w:left="360" w:hanging="360"/>
      </w:pPr>
      <w:rPr>
        <w:rFonts w:ascii="ヒラギノ角ゴ ProN W3" w:eastAsia="ヒラギノ角ゴ ProN W3" w:hAnsi="ヒラギノ角ゴ ProN W3" w:cs="ヒラギノ角ゴ ProN W3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3DEA0BA2"/>
    <w:multiLevelType w:val="hybridMultilevel"/>
    <w:tmpl w:val="0E3A24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8">
    <w:nsid w:val="4B6070AE"/>
    <w:multiLevelType w:val="hybridMultilevel"/>
    <w:tmpl w:val="35C2AA14"/>
    <w:lvl w:ilvl="0" w:tplc="B846F5E2">
      <w:start w:val="1"/>
      <w:numFmt w:val="decimalZero"/>
      <w:lvlText w:val="%1.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9">
    <w:nsid w:val="534536D1"/>
    <w:multiLevelType w:val="hybridMultilevel"/>
    <w:tmpl w:val="B7CA5EEE"/>
    <w:lvl w:ilvl="0" w:tplc="31B0861E">
      <w:numFmt w:val="bullet"/>
      <w:lvlText w:val="・"/>
      <w:lvlJc w:val="left"/>
      <w:pPr>
        <w:ind w:left="360" w:hanging="360"/>
      </w:pPr>
      <w:rPr>
        <w:rFonts w:ascii="Osaka" w:eastAsia="Osaka" w:hAnsi="Century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8"/>
  </w:num>
  <w:num w:numId="7">
    <w:abstractNumId w:val="9"/>
  </w:num>
  <w:num w:numId="8">
    <w:abstractNumId w:val="5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dirty"/>
  <w:attachedTemplate r:id="rId1"/>
  <w:defaultTabStop w:val="960"/>
  <w:drawingGridHorizontalSpacing w:val="120"/>
  <w:drawingGridVerticalSpacing w:val="163"/>
  <w:displayHorizontalDrawingGridEvery w:val="2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79E"/>
    <w:rsid w:val="000026D8"/>
    <w:rsid w:val="00030AD1"/>
    <w:rsid w:val="00084CF9"/>
    <w:rsid w:val="001622AB"/>
    <w:rsid w:val="00184402"/>
    <w:rsid w:val="001A2ED3"/>
    <w:rsid w:val="001D1725"/>
    <w:rsid w:val="001D1D3F"/>
    <w:rsid w:val="00217520"/>
    <w:rsid w:val="002464B4"/>
    <w:rsid w:val="00283FD9"/>
    <w:rsid w:val="00290BA4"/>
    <w:rsid w:val="00361130"/>
    <w:rsid w:val="0037579E"/>
    <w:rsid w:val="003F6AF3"/>
    <w:rsid w:val="00416FA6"/>
    <w:rsid w:val="00560040"/>
    <w:rsid w:val="005C0F57"/>
    <w:rsid w:val="00605AA2"/>
    <w:rsid w:val="006B5513"/>
    <w:rsid w:val="0076252C"/>
    <w:rsid w:val="007B36F1"/>
    <w:rsid w:val="008813CE"/>
    <w:rsid w:val="00895398"/>
    <w:rsid w:val="0092392D"/>
    <w:rsid w:val="00927F9F"/>
    <w:rsid w:val="009F0A7E"/>
    <w:rsid w:val="00B30E7C"/>
    <w:rsid w:val="00BA5270"/>
    <w:rsid w:val="00C464DA"/>
    <w:rsid w:val="00C62029"/>
    <w:rsid w:val="00C65FB3"/>
    <w:rsid w:val="00C77A7F"/>
    <w:rsid w:val="00CA30E9"/>
    <w:rsid w:val="00CD69EE"/>
    <w:rsid w:val="00CF1423"/>
    <w:rsid w:val="00D0466E"/>
    <w:rsid w:val="00D543F3"/>
    <w:rsid w:val="00D80F37"/>
    <w:rsid w:val="00D82F67"/>
    <w:rsid w:val="00E10F8B"/>
    <w:rsid w:val="00EB3E9A"/>
    <w:rsid w:val="00EE28B6"/>
    <w:rsid w:val="00EE392C"/>
    <w:rsid w:val="00FE198F"/>
    <w:rsid w:val="00FE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Osaka" w:eastAsia="Osaka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213B1"/>
    <w:pPr>
      <w:widowControl w:val="0"/>
      <w:jc w:val="both"/>
    </w:pPr>
    <w:rPr>
      <w:lang w:bidi="x-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7579E"/>
    <w:pPr>
      <w:ind w:leftChars="400" w:left="9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Osaka" w:eastAsia="Osaka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213B1"/>
    <w:pPr>
      <w:widowControl w:val="0"/>
      <w:jc w:val="both"/>
    </w:pPr>
    <w:rPr>
      <w:lang w:bidi="x-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7579E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ryohei:Library:Application%20Support:Microsoft:Office:&#12518;&#12540;&#12469;&#12441;&#12540;%20&#12486;&#12531;&#12501;&#12442;&#12524;&#12540;&#12488;:&#20491;&#20154;&#29992;&#12486;&#12531;&#12501;&#12442;&#12524;&#12540;&#12488;:Ryohei.dotx" TargetMode="Externa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Ryohei.dotx</Template>
  <TotalTime>36</TotalTime>
  <Pages>2</Pages>
  <Words>190</Words>
  <Characters>1084</Characters>
  <Application>Microsoft Macintosh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食道体部の平滑筋の位置事前道の減弱、欠落</vt:lpstr>
    </vt:vector>
  </TitlesOfParts>
  <Company/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食道体部の平滑筋の位置事前道の減弱、欠落</dc:title>
  <dc:subject/>
  <dc:creator>柴田 涼平</dc:creator>
  <cp:keywords/>
  <cp:lastModifiedBy>柴田 涼平</cp:lastModifiedBy>
  <cp:revision>1</cp:revision>
  <dcterms:created xsi:type="dcterms:W3CDTF">2012-09-29T12:55:00Z</dcterms:created>
  <dcterms:modified xsi:type="dcterms:W3CDTF">2012-09-29T13:31:00Z</dcterms:modified>
</cp:coreProperties>
</file>