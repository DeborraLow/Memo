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4BE2" w14:textId="77777777" w:rsidR="002E3FBE" w:rsidRDefault="002E3FBE" w:rsidP="001A2ED3">
      <w:bookmarkStart w:id="0" w:name="_GoBack"/>
      <w:r>
        <w:rPr>
          <w:rFonts w:hint="eastAsia"/>
        </w:rPr>
        <w:t>【鑑別疾患】</w:t>
      </w:r>
    </w:p>
    <w:p w14:paraId="2E44F957" w14:textId="77777777" w:rsidR="002E3FBE" w:rsidRDefault="002E3FBE" w:rsidP="002E3FBE">
      <w:r>
        <w:rPr>
          <w:rFonts w:hint="eastAsia"/>
        </w:rPr>
        <w:t>肥厚性幽門狭窄症</w:t>
      </w:r>
    </w:p>
    <w:p w14:paraId="271E4916" w14:textId="77777777" w:rsidR="002E3FBE" w:rsidRDefault="002E3FBE" w:rsidP="002E3FBE">
      <w:r>
        <w:rPr>
          <w:rFonts w:hint="eastAsia"/>
        </w:rPr>
        <w:t>横隔膜ヘルニア：横行結腸の脱出により右横行結腸～結腸肝彎曲部が正中方向に牽引され十二指腸下行脚を圧迫し,十二指腸の通過障害を引き起こした結果生じた</w:t>
      </w:r>
    </w:p>
    <w:p w14:paraId="4FE69999" w14:textId="77777777" w:rsidR="002E3FBE" w:rsidRDefault="002E3FBE" w:rsidP="002E3FBE">
      <w:r>
        <w:t>CIIPS</w:t>
      </w:r>
    </w:p>
    <w:p w14:paraId="5C9F5CCB" w14:textId="77777777" w:rsidR="002E3FBE" w:rsidRDefault="002E3FBE" w:rsidP="002E3FBE">
      <w:r>
        <w:rPr>
          <w:rFonts w:hint="eastAsia"/>
        </w:rPr>
        <w:t>胃十二指腸潰瘍後狭窄</w:t>
      </w:r>
    </w:p>
    <w:p w14:paraId="68B7CC42" w14:textId="77777777" w:rsidR="002E3FBE" w:rsidRDefault="002E3FBE" w:rsidP="002E3FBE">
      <w:r>
        <w:rPr>
          <w:rFonts w:hint="eastAsia"/>
        </w:rPr>
        <w:t>胃軸捻転症</w:t>
      </w:r>
    </w:p>
    <w:p w14:paraId="6E23EB1F" w14:textId="77777777" w:rsidR="002E3FBE" w:rsidRDefault="001F5423" w:rsidP="002E3FBE">
      <w:r>
        <w:rPr>
          <w:rFonts w:hint="eastAsia"/>
        </w:rPr>
        <w:t>上腸間膜動脈</w:t>
      </w:r>
      <w:r w:rsidR="002E3FBE">
        <w:rPr>
          <w:rFonts w:hint="eastAsia"/>
        </w:rPr>
        <w:t>症候群</w:t>
      </w:r>
    </w:p>
    <w:p w14:paraId="72FFFAB8" w14:textId="77777777" w:rsidR="002E3FBE" w:rsidRDefault="002E3FBE" w:rsidP="002E3FBE">
      <w:r>
        <w:rPr>
          <w:rFonts w:hint="eastAsia"/>
        </w:rPr>
        <w:t>外傷性十二指腸血腫</w:t>
      </w:r>
    </w:p>
    <w:p w14:paraId="61426BCA" w14:textId="77777777" w:rsidR="002E3FBE" w:rsidRDefault="002E3FBE" w:rsidP="002E3FBE">
      <w:r>
        <w:t>Groove pancreatitis</w:t>
      </w:r>
    </w:p>
    <w:p w14:paraId="4C2E0377" w14:textId="77777777" w:rsidR="002E3FBE" w:rsidRDefault="002E3FBE" w:rsidP="002E3FBE">
      <w:r>
        <w:rPr>
          <w:rFonts w:hint="eastAsia"/>
        </w:rPr>
        <w:t>先天性十二指腸膜様狭窄</w:t>
      </w:r>
    </w:p>
    <w:p w14:paraId="1C47D954" w14:textId="77777777" w:rsidR="002E3FBE" w:rsidRPr="001A2ED3" w:rsidRDefault="002E3FBE" w:rsidP="002E3FBE">
      <w:r>
        <w:rPr>
          <w:rFonts w:hint="eastAsia"/>
        </w:rPr>
        <w:t>毛髪胃石症</w:t>
      </w:r>
    </w:p>
    <w:bookmarkEnd w:id="0"/>
    <w:sectPr w:rsidR="002E3FBE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BE"/>
    <w:rsid w:val="000026D8"/>
    <w:rsid w:val="00030AD1"/>
    <w:rsid w:val="00084CF9"/>
    <w:rsid w:val="00184402"/>
    <w:rsid w:val="001A2ED3"/>
    <w:rsid w:val="001D1725"/>
    <w:rsid w:val="001D1D3F"/>
    <w:rsid w:val="001F5423"/>
    <w:rsid w:val="00217520"/>
    <w:rsid w:val="002464B4"/>
    <w:rsid w:val="00283FD9"/>
    <w:rsid w:val="00290BA4"/>
    <w:rsid w:val="002E3FBE"/>
    <w:rsid w:val="00361130"/>
    <w:rsid w:val="003F6AF3"/>
    <w:rsid w:val="00416FA6"/>
    <w:rsid w:val="00560040"/>
    <w:rsid w:val="005C0F57"/>
    <w:rsid w:val="006B5513"/>
    <w:rsid w:val="007B36F1"/>
    <w:rsid w:val="00841F88"/>
    <w:rsid w:val="008813CE"/>
    <w:rsid w:val="00895398"/>
    <w:rsid w:val="00906BF6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DE32C4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D88A8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SSD:Users:ryohei:Library:Application%20Support:Microsoft:Office:&#12518;&#12540;&#12469;&#12441;&#12540;%20&#12486;&#12531;&#12501;&#12442;&#12524;&#12540;&#12488;:&#20491;&#20154;&#29992;&#12486;&#12531;&#12501;&#12442;&#12524;&#12540;&#12488;:Database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Database.dotx</Template>
  <TotalTime>6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cp:lastModifiedBy>柴田 涼平</cp:lastModifiedBy>
  <cp:revision>2</cp:revision>
  <dcterms:created xsi:type="dcterms:W3CDTF">2012-12-23T02:19:00Z</dcterms:created>
  <dcterms:modified xsi:type="dcterms:W3CDTF">2014-05-28T15:02:00Z</dcterms:modified>
</cp:coreProperties>
</file>